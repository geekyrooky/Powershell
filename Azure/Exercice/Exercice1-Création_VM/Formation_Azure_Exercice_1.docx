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1887986"/>
        <w:docPartObj>
          <w:docPartGallery w:val="Cover Pages"/>
          <w:docPartUnique/>
        </w:docPartObj>
      </w:sdtPr>
      <w:sdtEndPr>
        <w:rPr>
          <w:rStyle w:val="Rfrenceintense"/>
          <w:b/>
          <w:bCs/>
          <w:caps/>
          <w:smallCaps/>
          <w:color w:val="404040" w:themeColor="text1" w:themeTint="BF"/>
          <w:spacing w:val="5"/>
        </w:rPr>
      </w:sdtEndPr>
      <w:sdtContent>
        <w:p w14:paraId="666C1F33" w14:textId="77777777" w:rsidR="007E0031" w:rsidRDefault="007E0031" w:rsidP="005F0936"/>
        <w:p w14:paraId="5CF5E0D6" w14:textId="77777777" w:rsidR="00857D2A" w:rsidRDefault="00857D2A" w:rsidP="00857D2A"/>
        <w:p w14:paraId="5FBF4E80" w14:textId="77777777" w:rsidR="00857D2A" w:rsidRDefault="00857D2A" w:rsidP="00857D2A"/>
        <w:p w14:paraId="49337FC2" w14:textId="77777777" w:rsidR="00857D2A" w:rsidRDefault="00857D2A" w:rsidP="00857D2A"/>
        <w:p w14:paraId="57B90799" w14:textId="77777777" w:rsidR="00857D2A" w:rsidRDefault="00857D2A" w:rsidP="00857D2A">
          <w:pPr>
            <w:pStyle w:val="Titredocument"/>
          </w:pPr>
        </w:p>
        <w:p w14:paraId="7065556A" w14:textId="77777777" w:rsidR="002630CC" w:rsidRDefault="002630CC" w:rsidP="00857D2A">
          <w:pPr>
            <w:pStyle w:val="Titredocument"/>
          </w:pPr>
        </w:p>
        <w:p w14:paraId="7A8AC5BB" w14:textId="77777777" w:rsidR="00857D2A" w:rsidRDefault="00407D60" w:rsidP="00407D60">
          <w:pPr>
            <w:pStyle w:val="Titredocument"/>
            <w:tabs>
              <w:tab w:val="center" w:pos="4535"/>
              <w:tab w:val="right" w:pos="9070"/>
            </w:tabs>
          </w:pPr>
          <w:r>
            <w:t>Formation Azure – Exercice 1</w:t>
          </w:r>
        </w:p>
        <w:p w14:paraId="38D08B73" w14:textId="77777777" w:rsidR="00857D2A" w:rsidRDefault="00857D2A" w:rsidP="00857D2A">
          <w:pPr>
            <w:jc w:val="center"/>
          </w:pPr>
        </w:p>
        <w:p w14:paraId="33827FA3" w14:textId="77777777" w:rsidR="00857D2A" w:rsidRDefault="00857D2A" w:rsidP="00857D2A">
          <w:r w:rsidRPr="000F26B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8FC814" wp14:editId="0AFB7F2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26670</wp:posOffset>
                    </wp:positionV>
                    <wp:extent cx="571500" cy="35560"/>
                    <wp:effectExtent l="0" t="0" r="19050" b="21590"/>
                    <wp:wrapTight wrapText="bothSides">
                      <wp:wrapPolygon edited="0">
                        <wp:start x="0" y="0"/>
                        <wp:lineTo x="0" y="23143"/>
                        <wp:lineTo x="21600" y="23143"/>
                        <wp:lineTo x="21600" y="0"/>
                        <wp:lineTo x="0" y="0"/>
                      </wp:wrapPolygon>
                    </wp:wrapTight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" cy="35560"/>
                            </a:xfrm>
                            <a:prstGeom prst="rect">
                              <a:avLst/>
                            </a:prstGeom>
                            <a:solidFill>
                              <a:srgbClr val="E66C37"/>
                            </a:solidFill>
                            <a:ln>
                              <a:solidFill>
                                <a:srgbClr val="E66C37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89D4A35" id="Rectangle 4" o:spid="_x0000_s1026" style="position:absolute;margin-left:0;margin-top:2.1pt;width:45pt;height:2.8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" fillcolor="#e66c37" strokecolor="#e66c37" strokeweight=".5pt">
                    <w10:wrap type="tight" anchorx="margin"/>
                  </v:rect>
                </w:pict>
              </mc:Fallback>
            </mc:AlternateContent>
          </w:r>
        </w:p>
        <w:p w14:paraId="30676748" w14:textId="4D3A4E6D" w:rsidR="00857D2A" w:rsidRDefault="002630CC" w:rsidP="002630CC">
          <w:pPr>
            <w:jc w:val="center"/>
            <w:rPr>
              <w:b/>
              <w:i/>
            </w:rPr>
          </w:pPr>
          <w:r w:rsidRPr="002630CC">
            <w:rPr>
              <w:b/>
              <w:i/>
            </w:rPr>
            <w:fldChar w:fldCharType="begin"/>
          </w:r>
          <w:r w:rsidRPr="002630CC">
            <w:rPr>
              <w:b/>
              <w:i/>
            </w:rPr>
            <w:instrText xml:space="preserve"> TIME \@ "MMMM yy" </w:instrText>
          </w:r>
          <w:r w:rsidRPr="002630CC">
            <w:rPr>
              <w:b/>
              <w:i/>
            </w:rPr>
            <w:fldChar w:fldCharType="separate"/>
          </w:r>
          <w:r w:rsidR="006B26FC">
            <w:rPr>
              <w:b/>
              <w:i/>
              <w:noProof/>
            </w:rPr>
            <w:t>novembre 20</w:t>
          </w:r>
          <w:r w:rsidRPr="002630CC">
            <w:rPr>
              <w:b/>
              <w:i/>
            </w:rPr>
            <w:fldChar w:fldCharType="end"/>
          </w:r>
        </w:p>
        <w:p w14:paraId="09F2118C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2697D9EA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2A8FA65F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63EE6579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4BB7C06D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635DFDE5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27E23467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2C0110B6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3FEADFEC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309D375A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1A6150A3" w14:textId="77777777" w:rsidR="00FD5F81" w:rsidRDefault="00FD5F81" w:rsidP="002630CC">
          <w:pPr>
            <w:jc w:val="center"/>
            <w:rPr>
              <w:b/>
              <w:i/>
            </w:rPr>
          </w:pPr>
        </w:p>
        <w:p w14:paraId="225F47FF" w14:textId="77777777" w:rsidR="00FD5F81" w:rsidRDefault="002353DF" w:rsidP="002353DF">
          <w:pP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center" w:pos="4535"/>
              <w:tab w:val="left" w:pos="4956"/>
              <w:tab w:val="right" w:pos="9070"/>
            </w:tabs>
            <w:jc w:val="left"/>
            <w:rPr>
              <w:b/>
              <w:i/>
            </w:rPr>
          </w:pP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8239" behindDoc="0" locked="0" layoutInCell="1" allowOverlap="1" wp14:anchorId="6D4A14D8" wp14:editId="4E0E9136">
                <wp:simplePos x="0" y="0"/>
                <wp:positionH relativeFrom="page">
                  <wp:posOffset>-38100</wp:posOffset>
                </wp:positionH>
                <wp:positionV relativeFrom="paragraph">
                  <wp:posOffset>1156335</wp:posOffset>
                </wp:positionV>
                <wp:extent cx="7610475" cy="1085850"/>
                <wp:effectExtent l="0" t="0" r="9525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arc ba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E5B071" wp14:editId="49AEA123">
                    <wp:simplePos x="0" y="0"/>
                    <wp:positionH relativeFrom="margin">
                      <wp:posOffset>-201930</wp:posOffset>
                    </wp:positionH>
                    <wp:positionV relativeFrom="paragraph">
                      <wp:posOffset>1030224</wp:posOffset>
                    </wp:positionV>
                    <wp:extent cx="6162675" cy="713105"/>
                    <wp:effectExtent l="0" t="0" r="0" b="0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62675" cy="713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942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00" w:firstRow="0" w:lastRow="0" w:firstColumn="0" w:lastColumn="0" w:noHBand="0" w:noVBand="1"/>
                                </w:tblPr>
                                <w:tblGrid>
                                  <w:gridCol w:w="2704"/>
                                  <w:gridCol w:w="2116"/>
                                  <w:gridCol w:w="2410"/>
                                  <w:gridCol w:w="2192"/>
                                </w:tblGrid>
                                <w:tr w:rsidR="002F10DB" w:rsidRPr="00B36F77" w14:paraId="0E8A0F77" w14:textId="77777777" w:rsidTr="002F10DB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704" w:type="dxa"/>
                                    </w:tcPr>
                                    <w:p w14:paraId="3A0946AF" w14:textId="77777777" w:rsidR="002F10DB" w:rsidRPr="00B36F77" w:rsidRDefault="002F10DB" w:rsidP="002F10DB">
                                      <w:pPr>
                                        <w:jc w:val="left"/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</w:pPr>
                                      <w:r>
                                        <w:rPr>
                                          <w:rFonts w:eastAsia="Times New Roman" w:cs="Arial"/>
                                          <w:noProof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077D6952" wp14:editId="713E2BA1">
                                            <wp:extent cx="1202055" cy="615315"/>
                                            <wp:effectExtent l="0" t="0" r="0" b="0"/>
                                            <wp:docPr id="10" name="Imag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" name="ot_seul_couleur.pn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02055" cy="6153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116" w:type="dxa"/>
                                    </w:tcPr>
                                    <w:p w14:paraId="10E98C0E" w14:textId="77777777" w:rsidR="002F10DB" w:rsidRPr="00B36F77" w:rsidRDefault="002F10DB" w:rsidP="002F10DB">
                                      <w:pPr>
                                        <w:jc w:val="left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br/>
                                        <w:t xml:space="preserve">2 imp. </w:t>
                                      </w:r>
                                      <w:proofErr w:type="spellStart"/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t>Joséphine</w:t>
                                      </w:r>
                                      <w:proofErr w:type="spellEnd"/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t xml:space="preserve"> Baker</w:t>
                                      </w:r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lang w:val="en" w:eastAsia="fr-FR"/>
                                        </w:rPr>
                                        <w:br/>
                                      </w:r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t>44800 Saint-</w:t>
                                      </w:r>
                                      <w:proofErr w:type="spellStart"/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t>Herblain</w:t>
                                      </w:r>
                                      <w:proofErr w:type="spellEnd"/>
                                      <w:r w:rsidRPr="00B36F77">
                                        <w:rPr>
                                          <w:rFonts w:eastAsia="Times New Roman" w:cs="Arial"/>
                                          <w:color w:val="000000"/>
                                          <w:sz w:val="13"/>
                                          <w:szCs w:val="13"/>
                                          <w:shd w:val="clear" w:color="auto" w:fill="FFFFFF"/>
                                          <w:lang w:val="en" w:eastAsia="fr-FR"/>
                                        </w:rPr>
                                        <w:br/>
                                        <w:t>FRANCE</w:t>
                                      </w:r>
                                    </w:p>
                                  </w:tc>
                                  <w:tc>
                                    <w:tcPr>
                                      <w:tcW w:w="2410" w:type="dxa"/>
                                    </w:tcPr>
                                    <w:p w14:paraId="6AAEBED0" w14:textId="77777777" w:rsidR="002F10DB" w:rsidRPr="00B36F77" w:rsidRDefault="002F10DB" w:rsidP="002F10DB">
                                      <w:pPr>
                                        <w:jc w:val="left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36F77">
                                        <w:rPr>
                                          <w:sz w:val="13"/>
                                          <w:szCs w:val="13"/>
                                        </w:rPr>
                                        <w:br/>
                                      </w:r>
                                      <w:hyperlink r:id="rId10" w:history="1">
                                        <w:r w:rsidRPr="00B36F77">
                                          <w:rPr>
                                            <w:rStyle w:val="Lienhypertexte"/>
                                            <w:sz w:val="13"/>
                                            <w:szCs w:val="13"/>
                                            <w:lang w:val="en"/>
                                          </w:rPr>
                                          <w:t>www.oceanet-technology.com</w:t>
                                        </w:r>
                                      </w:hyperlink>
                                      <w:r w:rsidRPr="00B36F77">
                                        <w:rPr>
                                          <w:sz w:val="13"/>
                                          <w:szCs w:val="13"/>
                                          <w:lang w:val="en"/>
                                        </w:rPr>
                                        <w:br/>
                                        <w:t>Tel : +33.2.28.03.78.78</w:t>
                                      </w:r>
                                    </w:p>
                                  </w:tc>
                                  <w:tc>
                                    <w:tcPr>
                                      <w:tcW w:w="2192" w:type="dxa"/>
                                    </w:tcPr>
                                    <w:p w14:paraId="4CDB2793" w14:textId="77777777" w:rsidR="002F10DB" w:rsidRPr="00B36F77" w:rsidRDefault="002F10DB" w:rsidP="002F10DB">
                                      <w:pPr>
                                        <w:jc w:val="left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br/>
                                        <w:t>SAS au capital de 1 596</w:t>
                                      </w:r>
                                      <w:r w:rsidRPr="00B36F77">
                                        <w:rPr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000 €</w:t>
                                      </w:r>
                                      <w:r w:rsidRPr="00B36F77">
                                        <w:rPr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br/>
                                        <w:t xml:space="preserve">R.C.S. </w:t>
                                      </w:r>
                                      <w:r w:rsidRPr="00B36F77">
                                        <w:rPr>
                                          <w:sz w:val="13"/>
                                          <w:szCs w:val="13"/>
                                        </w:rPr>
                                        <w:t>Nantes B 408 893 063</w:t>
                                      </w:r>
                                      <w:r w:rsidRPr="00B36F77">
                                        <w:rPr>
                                          <w:sz w:val="13"/>
                                          <w:szCs w:val="13"/>
                                        </w:rPr>
                                        <w:br/>
                                      </w:r>
                                      <w:r w:rsidRPr="00B36F77">
                                        <w:rPr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N° TVA : </w:t>
                                      </w:r>
                                      <w:r w:rsidRPr="00B36F77">
                                        <w:rPr>
                                          <w:rFonts w:eastAsia="Times New Roman" w:cs="Times New Roman"/>
                                          <w:color w:val="212121"/>
                                          <w:sz w:val="13"/>
                                          <w:szCs w:val="13"/>
                                          <w:shd w:val="clear" w:color="auto" w:fill="FFFFFF"/>
                                          <w:lang w:eastAsia="fr-FR"/>
                                        </w:rPr>
                                        <w:t>FR32 408893 063</w:t>
                                      </w:r>
                                    </w:p>
                                  </w:tc>
                                </w:tr>
                              </w:tbl>
                              <w:p w14:paraId="618012A2" w14:textId="77777777" w:rsidR="00857D2A" w:rsidRDefault="00857D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E5B07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26" type="#_x0000_t202" style="position:absolute;margin-left:-15.9pt;margin-top:81.1pt;width:485.25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" filled="f" stroked="f" strokeweight=".5pt">
                    <v:textbox>
                      <w:txbxContent>
                        <w:tbl>
                          <w:tblPr>
                            <w:tblStyle w:val="Grilledutableau"/>
                            <w:tblW w:w="942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00" w:firstRow="0" w:lastRow="0" w:firstColumn="0" w:lastColumn="0" w:noHBand="0" w:noVBand="1"/>
                          </w:tblPr>
                          <w:tblGrid>
                            <w:gridCol w:w="2704"/>
                            <w:gridCol w:w="2116"/>
                            <w:gridCol w:w="2410"/>
                            <w:gridCol w:w="2192"/>
                          </w:tblGrid>
                          <w:tr w:rsidR="002F10DB" w:rsidRPr="00B36F77" w14:paraId="0E8A0F77" w14:textId="77777777" w:rsidTr="002F10DB">
                            <w:trPr>
                              <w:trHeight w:val="907"/>
                            </w:trPr>
                            <w:tc>
                              <w:tcPr>
                                <w:tcW w:w="2704" w:type="dxa"/>
                              </w:tcPr>
                              <w:p w14:paraId="3A0946AF" w14:textId="77777777" w:rsidR="002F10DB" w:rsidRPr="00B36F77" w:rsidRDefault="002F10DB" w:rsidP="002F10DB">
                                <w:pPr>
                                  <w:jc w:val="left"/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</w:pPr>
                                <w:r>
                                  <w:rPr>
                                    <w:rFonts w:eastAsia="Times New Roman" w:cs="Arial"/>
                                    <w:noProof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eastAsia="fr-FR"/>
                                  </w:rPr>
                                  <w:drawing>
                                    <wp:inline distT="0" distB="0" distL="0" distR="0" wp14:anchorId="077D6952" wp14:editId="713E2BA1">
                                      <wp:extent cx="1202055" cy="615315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ot_seul_couleu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02055" cy="6153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116" w:type="dxa"/>
                              </w:tcPr>
                              <w:p w14:paraId="10E98C0E" w14:textId="77777777" w:rsidR="002F10DB" w:rsidRPr="00B36F77" w:rsidRDefault="002F10DB" w:rsidP="002F10DB">
                                <w:pPr>
                                  <w:jc w:val="left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br/>
                                  <w:t xml:space="preserve">2 imp. </w:t>
                                </w:r>
                                <w:proofErr w:type="spellStart"/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t>Joséphine</w:t>
                                </w:r>
                                <w:proofErr w:type="spellEnd"/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t xml:space="preserve"> Baker</w:t>
                                </w:r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lang w:val="en" w:eastAsia="fr-FR"/>
                                  </w:rPr>
                                  <w:br/>
                                </w:r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t>44800 Saint-</w:t>
                                </w:r>
                                <w:proofErr w:type="spellStart"/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t>Herblain</w:t>
                                </w:r>
                                <w:proofErr w:type="spellEnd"/>
                                <w:r w:rsidRPr="00B36F77">
                                  <w:rPr>
                                    <w:rFonts w:eastAsia="Times New Roman" w:cs="Arial"/>
                                    <w:color w:val="000000"/>
                                    <w:sz w:val="13"/>
                                    <w:szCs w:val="13"/>
                                    <w:shd w:val="clear" w:color="auto" w:fill="FFFFFF"/>
                                    <w:lang w:val="en" w:eastAsia="fr-FR"/>
                                  </w:rPr>
                                  <w:br/>
                                  <w:t>FRANCE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6AAEBED0" w14:textId="77777777" w:rsidR="002F10DB" w:rsidRPr="00B36F77" w:rsidRDefault="002F10DB" w:rsidP="002F10DB">
                                <w:pPr>
                                  <w:jc w:val="left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36F77">
                                  <w:rPr>
                                    <w:sz w:val="13"/>
                                    <w:szCs w:val="13"/>
                                  </w:rPr>
                                  <w:br/>
                                </w:r>
                                <w:hyperlink r:id="rId11" w:history="1">
                                  <w:r w:rsidRPr="00B36F77">
                                    <w:rPr>
                                      <w:rStyle w:val="Lienhypertexte"/>
                                      <w:sz w:val="13"/>
                                      <w:szCs w:val="13"/>
                                      <w:lang w:val="en"/>
                                    </w:rPr>
                                    <w:t>www.oceanet-technology.com</w:t>
                                  </w:r>
                                </w:hyperlink>
                                <w:r w:rsidRPr="00B36F77">
                                  <w:rPr>
                                    <w:sz w:val="13"/>
                                    <w:szCs w:val="13"/>
                                    <w:lang w:val="en"/>
                                  </w:rPr>
                                  <w:br/>
                                  <w:t>Tel : +33.2.28.03.78.78</w:t>
                                </w:r>
                              </w:p>
                            </w:tc>
                            <w:tc>
                              <w:tcPr>
                                <w:tcW w:w="2192" w:type="dxa"/>
                              </w:tcPr>
                              <w:p w14:paraId="4CDB2793" w14:textId="77777777" w:rsidR="002F10DB" w:rsidRPr="00B36F77" w:rsidRDefault="002F10DB" w:rsidP="002F10DB">
                                <w:pPr>
                                  <w:jc w:val="left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  <w:br/>
                                  <w:t>SAS au capital de 1 596</w:t>
                                </w:r>
                                <w:r w:rsidRPr="00B36F77"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000 €</w:t>
                                </w:r>
                                <w:r w:rsidRPr="00B36F77"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  <w:br/>
                                  <w:t xml:space="preserve">R.C.S. </w:t>
                                </w:r>
                                <w:r w:rsidRPr="00B36F77">
                                  <w:rPr>
                                    <w:sz w:val="13"/>
                                    <w:szCs w:val="13"/>
                                  </w:rPr>
                                  <w:t>Nantes B 408 893 063</w:t>
                                </w:r>
                                <w:r w:rsidRPr="00B36F77">
                                  <w:rPr>
                                    <w:sz w:val="13"/>
                                    <w:szCs w:val="13"/>
                                  </w:rPr>
                                  <w:br/>
                                </w:r>
                                <w:r w:rsidRPr="00B36F77">
                                  <w:rPr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N° TVA : </w:t>
                                </w:r>
                                <w:r w:rsidRPr="00B36F77">
                                  <w:rPr>
                                    <w:rFonts w:eastAsia="Times New Roman" w:cs="Times New Roman"/>
                                    <w:color w:val="212121"/>
                                    <w:sz w:val="13"/>
                                    <w:szCs w:val="13"/>
                                    <w:shd w:val="clear" w:color="auto" w:fill="FFFFFF"/>
                                    <w:lang w:eastAsia="fr-FR"/>
                                  </w:rPr>
                                  <w:t>FR32 408893 063</w:t>
                                </w:r>
                              </w:p>
                            </w:tc>
                          </w:tr>
                        </w:tbl>
                        <w:p w14:paraId="618012A2" w14:textId="77777777" w:rsidR="00857D2A" w:rsidRDefault="00857D2A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i/>
            </w:rPr>
            <w:tab/>
          </w:r>
          <w:r>
            <w:rPr>
              <w:b/>
              <w:i/>
            </w:rPr>
            <w:tab/>
          </w:r>
        </w:p>
        <w:p w14:paraId="3C59BFC1" w14:textId="77777777" w:rsidR="00FD5F81" w:rsidRDefault="002353DF" w:rsidP="002353DF">
          <w:pPr>
            <w:tabs>
              <w:tab w:val="center" w:pos="4535"/>
              <w:tab w:val="right" w:pos="9070"/>
            </w:tabs>
            <w:jc w:val="left"/>
            <w:sectPr w:rsidR="00FD5F81" w:rsidSect="007E0031">
              <w:headerReference w:type="default" r:id="rId12"/>
              <w:pgSz w:w="11906" w:h="16838"/>
              <w:pgMar w:top="1418" w:right="1418" w:bottom="2410" w:left="1418" w:header="283" w:footer="283" w:gutter="0"/>
              <w:pgNumType w:start="0"/>
              <w:cols w:space="708"/>
              <w:docGrid w:linePitch="360"/>
            </w:sectPr>
          </w:pPr>
          <w:r>
            <w:tab/>
          </w:r>
        </w:p>
        <w:tbl>
          <w:tblPr>
            <w:tblStyle w:val="Grilledetableauclaire"/>
            <w:tblW w:w="9060" w:type="dxa"/>
            <w:tblBorders>
              <w:top w:val="single" w:sz="4" w:space="0" w:color="E7E7E7" w:themeColor="accent1" w:themeTint="33"/>
              <w:left w:val="single" w:sz="4" w:space="0" w:color="E7E7E7" w:themeColor="accent1" w:themeTint="33"/>
              <w:bottom w:val="single" w:sz="4" w:space="0" w:color="E7E7E7" w:themeColor="accent1" w:themeTint="33"/>
              <w:right w:val="single" w:sz="4" w:space="0" w:color="E7E7E7" w:themeColor="accent1" w:themeTint="33"/>
              <w:insideH w:val="single" w:sz="4" w:space="0" w:color="E7E7E7" w:themeColor="accent1" w:themeTint="33"/>
              <w:insideV w:val="single" w:sz="4" w:space="0" w:color="E7E7E7" w:themeColor="accent1" w:themeTint="33"/>
            </w:tblBorders>
            <w:shd w:val="clear" w:color="auto" w:fill="E66C37" w:themeFill="accent2"/>
            <w:tblLook w:val="0480" w:firstRow="0" w:lastRow="0" w:firstColumn="1" w:lastColumn="0" w:noHBand="0" w:noVBand="1"/>
          </w:tblPr>
          <w:tblGrid>
            <w:gridCol w:w="3020"/>
            <w:gridCol w:w="4205"/>
            <w:gridCol w:w="1835"/>
          </w:tblGrid>
          <w:tr w:rsidR="00E967D4" w14:paraId="10A7E9F6" w14:textId="77777777" w:rsidTr="00D00749">
            <w:tc>
              <w:tcPr>
                <w:tcW w:w="3020" w:type="dxa"/>
                <w:shd w:val="clear" w:color="auto" w:fill="E66C37" w:themeFill="accent2"/>
                <w:vAlign w:val="center"/>
              </w:tcPr>
              <w:p w14:paraId="5A1E18D7" w14:textId="77777777" w:rsidR="00E967D4" w:rsidRPr="00E967D4" w:rsidRDefault="00E967D4" w:rsidP="00454538">
                <w:pPr>
                  <w:spacing w:before="240"/>
                  <w:jc w:val="left"/>
                  <w:rPr>
                    <w:color w:val="FFFFFF" w:themeColor="background1"/>
                  </w:rPr>
                </w:pPr>
                <w:r w:rsidRPr="00E967D4">
                  <w:rPr>
                    <w:color w:val="FFFFFF" w:themeColor="background1"/>
                  </w:rPr>
                  <w:lastRenderedPageBreak/>
                  <w:t>OBJET DU DOCUMENT</w:t>
                </w:r>
              </w:p>
            </w:tc>
            <w:tc>
              <w:tcPr>
                <w:tcW w:w="6040" w:type="dxa"/>
                <w:gridSpan w:val="2"/>
                <w:shd w:val="clear" w:color="auto" w:fill="FFFFFF" w:themeFill="background1"/>
                <w:vAlign w:val="center"/>
              </w:tcPr>
              <w:p w14:paraId="4FABE61E" w14:textId="77777777" w:rsidR="00E967D4" w:rsidRDefault="00407D60" w:rsidP="00454538">
                <w:pPr>
                  <w:spacing w:before="240"/>
                  <w:jc w:val="left"/>
                </w:pPr>
                <w:r>
                  <w:t>Formation Azure – Exercice 1</w:t>
                </w:r>
              </w:p>
            </w:tc>
          </w:tr>
          <w:tr w:rsidR="00AB1BE8" w14:paraId="5261E6DD" w14:textId="77777777" w:rsidTr="00E967D4">
            <w:tc>
              <w:tcPr>
                <w:tcW w:w="3020" w:type="dxa"/>
                <w:shd w:val="clear" w:color="auto" w:fill="E66C37" w:themeFill="accent2"/>
                <w:vAlign w:val="center"/>
              </w:tcPr>
              <w:p w14:paraId="14C74CC6" w14:textId="77777777" w:rsidR="00AB1BE8" w:rsidRPr="00E967D4" w:rsidRDefault="00AB1BE8" w:rsidP="00AB1BE8">
                <w:pPr>
                  <w:spacing w:before="240"/>
                  <w:jc w:val="left"/>
                  <w:rPr>
                    <w:color w:val="FFFFFF" w:themeColor="background1"/>
                  </w:rPr>
                </w:pPr>
                <w:r w:rsidRPr="00E967D4">
                  <w:rPr>
                    <w:color w:val="FFFFFF" w:themeColor="background1"/>
                  </w:rPr>
                  <w:t>REFERENCE DU DOCUMENT</w:t>
                </w:r>
              </w:p>
            </w:tc>
            <w:tc>
              <w:tcPr>
                <w:tcW w:w="4205" w:type="dxa"/>
                <w:shd w:val="clear" w:color="auto" w:fill="FFFFFF" w:themeFill="background1"/>
                <w:vAlign w:val="center"/>
              </w:tcPr>
              <w:p w14:paraId="3CD90991" w14:textId="77777777" w:rsidR="00AB1BE8" w:rsidRDefault="00AB1BE8" w:rsidP="00AB1BE8">
                <w:pPr>
                  <w:spacing w:before="240"/>
                  <w:jc w:val="left"/>
                </w:pPr>
                <w:r>
                  <w:t>Formation Azure – Exercice 1</w:t>
                </w:r>
              </w:p>
            </w:tc>
            <w:tc>
              <w:tcPr>
                <w:tcW w:w="1835" w:type="dxa"/>
                <w:shd w:val="clear" w:color="auto" w:fill="FFFFFF" w:themeFill="background1"/>
                <w:vAlign w:val="center"/>
              </w:tcPr>
              <w:p w14:paraId="6D50DE02" w14:textId="77777777" w:rsidR="00AB1BE8" w:rsidRDefault="00AB1BE8" w:rsidP="00AB1BE8">
                <w:pPr>
                  <w:spacing w:before="240"/>
                  <w:jc w:val="left"/>
                </w:pPr>
              </w:p>
            </w:tc>
          </w:tr>
          <w:tr w:rsidR="00AB1BE8" w14:paraId="23994D63" w14:textId="77777777" w:rsidTr="00BB3B1C">
            <w:tc>
              <w:tcPr>
                <w:tcW w:w="3020" w:type="dxa"/>
                <w:shd w:val="clear" w:color="auto" w:fill="E66C37" w:themeFill="accent2"/>
                <w:vAlign w:val="center"/>
              </w:tcPr>
              <w:p w14:paraId="10E29B1B" w14:textId="77777777" w:rsidR="00AB1BE8" w:rsidRPr="00E967D4" w:rsidRDefault="00AB1BE8" w:rsidP="00AB1BE8">
                <w:pPr>
                  <w:spacing w:before="240"/>
                  <w:jc w:val="left"/>
                  <w:rPr>
                    <w:color w:val="FFFFFF" w:themeColor="background1"/>
                  </w:rPr>
                </w:pPr>
                <w:r w:rsidRPr="00E967D4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6040" w:type="dxa"/>
                <w:gridSpan w:val="2"/>
                <w:shd w:val="clear" w:color="auto" w:fill="FFFFFF" w:themeFill="background1"/>
                <w:vAlign w:val="center"/>
              </w:tcPr>
              <w:p w14:paraId="60652715" w14:textId="77777777" w:rsidR="00AB1BE8" w:rsidRDefault="00AB1BE8" w:rsidP="00AB1BE8">
                <w:pPr>
                  <w:spacing w:before="240"/>
                  <w:jc w:val="left"/>
                </w:pPr>
                <w:r>
                  <w:t>18/11/2020</w:t>
                </w:r>
              </w:p>
            </w:tc>
          </w:tr>
          <w:tr w:rsidR="00AB1BE8" w14:paraId="532ACE6F" w14:textId="77777777" w:rsidTr="008A1C2B">
            <w:tc>
              <w:tcPr>
                <w:tcW w:w="3020" w:type="dxa"/>
                <w:shd w:val="clear" w:color="auto" w:fill="E66C37" w:themeFill="accent2"/>
                <w:vAlign w:val="center"/>
              </w:tcPr>
              <w:p w14:paraId="4B3A9300" w14:textId="77777777" w:rsidR="00AB1BE8" w:rsidRPr="00E967D4" w:rsidRDefault="00AB1BE8" w:rsidP="00AB1BE8">
                <w:pPr>
                  <w:spacing w:before="240"/>
                  <w:jc w:val="left"/>
                  <w:rPr>
                    <w:color w:val="FFFFFF" w:themeColor="background1"/>
                  </w:rPr>
                </w:pPr>
                <w:r w:rsidRPr="00E967D4">
                  <w:rPr>
                    <w:color w:val="FFFFFF" w:themeColor="background1"/>
                  </w:rPr>
                  <w:t>REDACTEUR</w:t>
                </w:r>
              </w:p>
            </w:tc>
            <w:tc>
              <w:tcPr>
                <w:tcW w:w="6040" w:type="dxa"/>
                <w:gridSpan w:val="2"/>
                <w:shd w:val="clear" w:color="auto" w:fill="FFFFFF" w:themeFill="background1"/>
                <w:vAlign w:val="center"/>
              </w:tcPr>
              <w:p w14:paraId="21263E25" w14:textId="77777777" w:rsidR="00AB1BE8" w:rsidRDefault="00AB1BE8" w:rsidP="00AB1BE8">
                <w:pPr>
                  <w:spacing w:before="240"/>
                  <w:jc w:val="left"/>
                </w:pPr>
                <w:r>
                  <w:t>blalande@oceanet-technology.com</w:t>
                </w:r>
              </w:p>
            </w:tc>
          </w:tr>
          <w:tr w:rsidR="00AB1BE8" w14:paraId="546775F1" w14:textId="77777777" w:rsidTr="00BD2D69">
            <w:tc>
              <w:tcPr>
                <w:tcW w:w="3020" w:type="dxa"/>
                <w:shd w:val="clear" w:color="auto" w:fill="E66C37" w:themeFill="accent2"/>
                <w:vAlign w:val="center"/>
              </w:tcPr>
              <w:p w14:paraId="2C3E4C9F" w14:textId="77777777" w:rsidR="00AB1BE8" w:rsidRPr="00E967D4" w:rsidRDefault="00AB1BE8" w:rsidP="00AB1BE8">
                <w:pPr>
                  <w:spacing w:before="240"/>
                  <w:jc w:val="left"/>
                  <w:rPr>
                    <w:color w:val="FFFFFF" w:themeColor="background1"/>
                  </w:rPr>
                </w:pPr>
                <w:r w:rsidRPr="00E967D4">
                  <w:rPr>
                    <w:color w:val="FFFFFF" w:themeColor="background1"/>
                  </w:rPr>
                  <w:t>ANIMATEUR</w:t>
                </w:r>
              </w:p>
            </w:tc>
            <w:tc>
              <w:tcPr>
                <w:tcW w:w="6040" w:type="dxa"/>
                <w:gridSpan w:val="2"/>
                <w:shd w:val="clear" w:color="auto" w:fill="FFFFFF" w:themeFill="background1"/>
                <w:vAlign w:val="center"/>
              </w:tcPr>
              <w:p w14:paraId="6D0E307F" w14:textId="77777777" w:rsidR="00AB1BE8" w:rsidRDefault="00AB1BE8" w:rsidP="00AB1BE8">
                <w:pPr>
                  <w:spacing w:before="240"/>
                  <w:jc w:val="left"/>
                </w:pPr>
              </w:p>
            </w:tc>
          </w:tr>
        </w:tbl>
        <w:p w14:paraId="2024777E" w14:textId="77777777" w:rsidR="00AF1F09" w:rsidRDefault="00AF1F09" w:rsidP="00857D2A"/>
        <w:p w14:paraId="3208E78E" w14:textId="77777777" w:rsidR="00AF1F09" w:rsidRDefault="00AF1F09" w:rsidP="00857D2A"/>
        <w:p w14:paraId="1AA7F0B4" w14:textId="77777777" w:rsidR="00AF1F09" w:rsidRDefault="00AF1F09" w:rsidP="00857D2A">
          <w:r>
            <w:br w:type="page"/>
          </w:r>
        </w:p>
        <w:p w14:paraId="37C9F31F" w14:textId="77777777" w:rsidR="003F1DBB" w:rsidRDefault="003F1DBB" w:rsidP="003F1DBB">
          <w:pPr>
            <w:pStyle w:val="Titre"/>
          </w:pPr>
          <w:r>
            <w:lastRenderedPageBreak/>
            <w:t>Table des matières</w:t>
          </w:r>
        </w:p>
        <w:sdt>
          <w:sdtPr>
            <w:id w:val="-1952080430"/>
            <w:docPartObj>
              <w:docPartGallery w:val="Table of Contents"/>
              <w:docPartUnique/>
            </w:docPartObj>
          </w:sdtPr>
          <w:sdtEndPr/>
          <w:sdtContent>
            <w:p w14:paraId="588FC421" w14:textId="7AB4215E" w:rsidR="009B2274" w:rsidRDefault="00D763E5">
              <w:pPr>
                <w:pStyle w:val="TM1"/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fr-FR"/>
                </w:rPr>
              </w:pPr>
              <w:r>
                <w:fldChar w:fldCharType="begin"/>
              </w:r>
              <w:r>
                <w:instrText xml:space="preserve"> TOC \o "2-9" \t "Titre 1;1;Section;1" </w:instrText>
              </w:r>
              <w:r>
                <w:fldChar w:fldCharType="separate"/>
              </w:r>
              <w:r w:rsidR="009B2274">
                <w:rPr>
                  <w:noProof/>
                </w:rPr>
                <w:t>1 - Déroulement</w:t>
              </w:r>
              <w:r w:rsidR="009B2274">
                <w:rPr>
                  <w:noProof/>
                </w:rPr>
                <w:tab/>
              </w:r>
              <w:r w:rsidR="009B2274">
                <w:rPr>
                  <w:noProof/>
                </w:rPr>
                <w:fldChar w:fldCharType="begin"/>
              </w:r>
              <w:r w:rsidR="009B2274">
                <w:rPr>
                  <w:noProof/>
                </w:rPr>
                <w:instrText xml:space="preserve"> PAGEREF _Toc56670375 \h </w:instrText>
              </w:r>
              <w:r w:rsidR="009B2274">
                <w:rPr>
                  <w:noProof/>
                </w:rPr>
              </w:r>
              <w:r w:rsidR="009B2274">
                <w:rPr>
                  <w:noProof/>
                </w:rPr>
                <w:fldChar w:fldCharType="separate"/>
              </w:r>
              <w:r w:rsidR="006B26FC">
                <w:rPr>
                  <w:noProof/>
                </w:rPr>
                <w:t>3</w:t>
              </w:r>
              <w:r w:rsidR="009B2274">
                <w:rPr>
                  <w:noProof/>
                </w:rPr>
                <w:fldChar w:fldCharType="end"/>
              </w:r>
            </w:p>
            <w:p w14:paraId="1E63FC9C" w14:textId="684BA01E" w:rsidR="009B2274" w:rsidRDefault="009B2274">
              <w:pPr>
                <w:pStyle w:val="TM1"/>
                <w:rPr>
                  <w:b w:val="0"/>
                  <w:bCs w:val="0"/>
                  <w:caps w:val="0"/>
                  <w:noProof/>
                  <w:sz w:val="22"/>
                  <w:szCs w:val="22"/>
                  <w:lang w:eastAsia="fr-FR"/>
                </w:rPr>
              </w:pPr>
              <w:r>
                <w:rPr>
                  <w:noProof/>
                </w:rPr>
                <w:t>2 - Contexte du projet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_Toc56670376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6B26FC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7CDE9F3F" w14:textId="1F98D335" w:rsidR="009B2274" w:rsidRDefault="009B2274">
              <w:pPr>
                <w:pStyle w:val="TM2"/>
                <w:tabs>
                  <w:tab w:val="right" w:leader="dot" w:pos="9060"/>
                </w:tabs>
                <w:rPr>
                  <w:smallCaps w:val="0"/>
                  <w:noProof/>
                  <w:sz w:val="22"/>
                  <w:szCs w:val="22"/>
                  <w:lang w:eastAsia="fr-FR"/>
                </w:rPr>
              </w:pPr>
              <w:r>
                <w:rPr>
                  <w:noProof/>
                </w:rPr>
                <w:t>2.1 - Schéma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_Toc56670377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6B26FC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3902508" w14:textId="1687DFC6" w:rsidR="009B2274" w:rsidRDefault="009B2274">
              <w:pPr>
                <w:pStyle w:val="TM2"/>
                <w:tabs>
                  <w:tab w:val="right" w:leader="dot" w:pos="9060"/>
                </w:tabs>
                <w:rPr>
                  <w:smallCaps w:val="0"/>
                  <w:noProof/>
                  <w:sz w:val="22"/>
                  <w:szCs w:val="22"/>
                  <w:lang w:eastAsia="fr-FR"/>
                </w:rPr>
              </w:pPr>
              <w:r>
                <w:rPr>
                  <w:noProof/>
                </w:rPr>
                <w:t>2.2 - Besoin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_Toc56670378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6B26FC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4BE9622C" w14:textId="2775A43A" w:rsidR="009B2274" w:rsidRDefault="009B2274">
              <w:pPr>
                <w:pStyle w:val="TM3"/>
                <w:rPr>
                  <w:iCs w:val="0"/>
                  <w:sz w:val="22"/>
                  <w:szCs w:val="22"/>
                  <w:lang w:eastAsia="fr-FR"/>
                </w:rPr>
              </w:pPr>
              <w:r>
                <w:t>2.2.1 - Général</w:t>
              </w:r>
              <w:r>
                <w:tab/>
              </w:r>
              <w:r>
                <w:fldChar w:fldCharType="begin"/>
              </w:r>
              <w:r>
                <w:instrText xml:space="preserve"> PAGEREF _Toc56670379 \h </w:instrText>
              </w:r>
              <w:r>
                <w:fldChar w:fldCharType="separate"/>
              </w:r>
              <w:r w:rsidR="006B26FC">
                <w:t>4</w:t>
              </w:r>
              <w:r>
                <w:fldChar w:fldCharType="end"/>
              </w:r>
            </w:p>
            <w:p w14:paraId="536809A6" w14:textId="54473575" w:rsidR="009B2274" w:rsidRDefault="009B2274">
              <w:pPr>
                <w:pStyle w:val="TM3"/>
                <w:rPr>
                  <w:iCs w:val="0"/>
                  <w:sz w:val="22"/>
                  <w:szCs w:val="22"/>
                  <w:lang w:eastAsia="fr-FR"/>
                </w:rPr>
              </w:pPr>
              <w:r>
                <w:t>2.2.2 - VNET</w:t>
              </w:r>
              <w:r>
                <w:tab/>
              </w:r>
              <w:r>
                <w:fldChar w:fldCharType="begin"/>
              </w:r>
              <w:r>
                <w:instrText xml:space="preserve"> PAGEREF _Toc56670380 \h </w:instrText>
              </w:r>
              <w:r>
                <w:fldChar w:fldCharType="separate"/>
              </w:r>
              <w:r w:rsidR="006B26FC">
                <w:t>4</w:t>
              </w:r>
              <w:r>
                <w:fldChar w:fldCharType="end"/>
              </w:r>
            </w:p>
            <w:p w14:paraId="59471313" w14:textId="40128024" w:rsidR="009B2274" w:rsidRDefault="009B2274">
              <w:pPr>
                <w:pStyle w:val="TM3"/>
                <w:rPr>
                  <w:iCs w:val="0"/>
                  <w:sz w:val="22"/>
                  <w:szCs w:val="22"/>
                  <w:lang w:eastAsia="fr-FR"/>
                </w:rPr>
              </w:pPr>
              <w:r>
                <w:t>2.2.3 - Machine virtuelle</w:t>
              </w:r>
              <w:r>
                <w:tab/>
              </w:r>
              <w:r>
                <w:fldChar w:fldCharType="begin"/>
              </w:r>
              <w:r>
                <w:instrText xml:space="preserve"> PAGEREF _Toc56670381 \h </w:instrText>
              </w:r>
              <w:r>
                <w:fldChar w:fldCharType="separate"/>
              </w:r>
              <w:r w:rsidR="006B26FC">
                <w:t>4</w:t>
              </w:r>
              <w:r>
                <w:fldChar w:fldCharType="end"/>
              </w:r>
            </w:p>
            <w:p w14:paraId="16B39DB7" w14:textId="1E4D0090" w:rsidR="009B2274" w:rsidRDefault="009B2274">
              <w:pPr>
                <w:pStyle w:val="TM3"/>
                <w:rPr>
                  <w:iCs w:val="0"/>
                  <w:sz w:val="22"/>
                  <w:szCs w:val="22"/>
                  <w:lang w:eastAsia="fr-FR"/>
                </w:rPr>
              </w:pPr>
              <w:r>
                <w:t>2.2.4 - Sauvegarde</w:t>
              </w:r>
              <w:r>
                <w:tab/>
              </w:r>
              <w:r>
                <w:fldChar w:fldCharType="begin"/>
              </w:r>
              <w:r>
                <w:instrText xml:space="preserve"> PAGEREF _Toc56670382 \h </w:instrText>
              </w:r>
              <w:r>
                <w:fldChar w:fldCharType="separate"/>
              </w:r>
              <w:r w:rsidR="006B26FC">
                <w:t>4</w:t>
              </w:r>
              <w:r>
                <w:fldChar w:fldCharType="end"/>
              </w:r>
            </w:p>
            <w:p w14:paraId="03B638D8" w14:textId="305EA4E7" w:rsidR="009B2274" w:rsidRDefault="009B2274">
              <w:pPr>
                <w:pStyle w:val="TM3"/>
                <w:rPr>
                  <w:iCs w:val="0"/>
                  <w:sz w:val="22"/>
                  <w:szCs w:val="22"/>
                  <w:lang w:eastAsia="fr-FR"/>
                </w:rPr>
              </w:pPr>
              <w:r>
                <w:t>2.2.5 - Sécurité</w:t>
              </w:r>
              <w:r>
                <w:tab/>
              </w:r>
              <w:r>
                <w:fldChar w:fldCharType="begin"/>
              </w:r>
              <w:r>
                <w:instrText xml:space="preserve"> PAGEREF _Toc56670383 \h </w:instrText>
              </w:r>
              <w:r>
                <w:fldChar w:fldCharType="separate"/>
              </w:r>
              <w:r w:rsidR="006B26FC">
                <w:t>4</w:t>
              </w:r>
              <w:r>
                <w:fldChar w:fldCharType="end"/>
              </w:r>
            </w:p>
            <w:p w14:paraId="3218B616" w14:textId="5C66386E" w:rsidR="00D763E5" w:rsidRDefault="00D763E5" w:rsidP="00D763E5">
              <w:pPr>
                <w:pStyle w:val="TM1"/>
                <w:tabs>
                  <w:tab w:val="left" w:pos="1190"/>
                </w:tabs>
              </w:pPr>
              <w:r>
                <w:fldChar w:fldCharType="end"/>
              </w:r>
            </w:p>
          </w:sdtContent>
        </w:sdt>
        <w:p w14:paraId="790E33A5" w14:textId="77777777" w:rsidR="003F1DBB" w:rsidRDefault="003F1DBB">
          <w:pPr>
            <w:pStyle w:val="Tabledesillustrations"/>
            <w:tabs>
              <w:tab w:val="right" w:leader="dot" w:pos="9060"/>
            </w:tabs>
            <w:rPr>
              <w:b w:val="0"/>
              <w:smallCaps w:val="0"/>
            </w:rPr>
          </w:pPr>
        </w:p>
        <w:p w14:paraId="30E02FFD" w14:textId="77777777" w:rsidR="00407D60" w:rsidRDefault="00407D60">
          <w:pPr>
            <w:spacing w:after="160" w:line="259" w:lineRule="auto"/>
            <w:jc w:val="left"/>
            <w:rPr>
              <w:b/>
              <w:caps/>
              <w:color w:val="E66C37" w:themeColor="accent2"/>
              <w:sz w:val="32"/>
            </w:rPr>
          </w:pPr>
          <w:r>
            <w:br w:type="page"/>
          </w:r>
        </w:p>
        <w:p w14:paraId="239DB7E1" w14:textId="77777777" w:rsidR="00407D60" w:rsidRDefault="00407D60" w:rsidP="00407D60">
          <w:pPr>
            <w:pStyle w:val="Titre"/>
          </w:pPr>
          <w:r>
            <w:lastRenderedPageBreak/>
            <w:t>Exercice 1</w:t>
          </w:r>
        </w:p>
        <w:p w14:paraId="74A40AB4" w14:textId="77777777" w:rsidR="00407D60" w:rsidRDefault="00407D60" w:rsidP="00407D60">
          <w:pPr>
            <w:pStyle w:val="Titre1"/>
          </w:pPr>
          <w:bookmarkStart w:id="0" w:name="_Toc56670375"/>
          <w:r>
            <w:t>Déroulement</w:t>
          </w:r>
          <w:bookmarkEnd w:id="0"/>
        </w:p>
        <w:p w14:paraId="543B7EAB" w14:textId="77777777" w:rsidR="00B74760" w:rsidRDefault="004C6759" w:rsidP="00407D60">
          <w:r>
            <w:t xml:space="preserve">Une série d’exercice vous propose </w:t>
          </w:r>
          <w:r w:rsidR="00B74760">
            <w:t xml:space="preserve">de mettre en place une infrastructure Azure. Chaque exercice va permettre d’ajouter de nouveaux éléments </w:t>
          </w:r>
          <w:r>
            <w:t>afin de</w:t>
          </w:r>
          <w:r w:rsidR="00B74760">
            <w:t xml:space="preserve"> complexifier l’infrastructure.</w:t>
          </w:r>
        </w:p>
        <w:p w14:paraId="097759E4" w14:textId="77777777" w:rsidR="00095F03" w:rsidRDefault="00B74760" w:rsidP="00095F03">
          <w:r>
            <w:t>L’objectif est de travailler sur 2 à 3 services par exercice</w:t>
          </w:r>
          <w:r w:rsidR="004C6759">
            <w:t xml:space="preserve"> tout en commençant</w:t>
          </w:r>
          <w:r w:rsidR="00AB1BE8">
            <w:t xml:space="preserve"> </w:t>
          </w:r>
          <w:r w:rsidR="004C6759">
            <w:t xml:space="preserve">une configuration de base qui va tendre par une </w:t>
          </w:r>
          <w:r w:rsidR="00AB1BE8">
            <w:t>plus complexe.</w:t>
          </w:r>
        </w:p>
        <w:p w14:paraId="42C0254B" w14:textId="77777777" w:rsidR="00095F03" w:rsidRDefault="00095F03" w:rsidP="00095F03">
          <w:r>
            <w:t xml:space="preserve">Dans cet exercice, nous allons travailler sur les services suivants : </w:t>
          </w:r>
        </w:p>
        <w:p w14:paraId="60638131" w14:textId="77777777" w:rsidR="00095F03" w:rsidRDefault="00095F03" w:rsidP="00095F03">
          <w:pPr>
            <w:pStyle w:val="Paragraphedeliste"/>
            <w:numPr>
              <w:ilvl w:val="0"/>
              <w:numId w:val="28"/>
            </w:numPr>
          </w:pPr>
          <w:r>
            <w:t>Machine virtuelle</w:t>
          </w:r>
        </w:p>
        <w:p w14:paraId="6460118F" w14:textId="77777777" w:rsidR="00095F03" w:rsidRDefault="00095F03" w:rsidP="00095F03">
          <w:pPr>
            <w:pStyle w:val="Paragraphedeliste"/>
            <w:numPr>
              <w:ilvl w:val="0"/>
              <w:numId w:val="28"/>
            </w:numPr>
          </w:pPr>
          <w:r>
            <w:t>Réseau de base Azure</w:t>
          </w:r>
          <w:bookmarkStart w:id="1" w:name="_GoBack"/>
          <w:bookmarkEnd w:id="1"/>
        </w:p>
        <w:p w14:paraId="548E9635" w14:textId="5CEF3DA3" w:rsidR="00095F03" w:rsidRDefault="00095F03" w:rsidP="00095F03">
          <w:pPr>
            <w:pStyle w:val="Paragraphedeliste"/>
            <w:numPr>
              <w:ilvl w:val="0"/>
              <w:numId w:val="28"/>
            </w:numPr>
          </w:pPr>
          <w:r>
            <w:t>Sécurité de base Azure</w:t>
          </w:r>
        </w:p>
        <w:p w14:paraId="611C7A9E" w14:textId="73815FF0" w:rsidR="00841C46" w:rsidRDefault="00841C46" w:rsidP="00095F03">
          <w:pPr>
            <w:pStyle w:val="Paragraphedeliste"/>
            <w:numPr>
              <w:ilvl w:val="0"/>
              <w:numId w:val="28"/>
            </w:numPr>
          </w:pPr>
          <w:r>
            <w:t>Durée estimée : 45-60 minutes</w:t>
          </w:r>
        </w:p>
        <w:p w14:paraId="7D25415F" w14:textId="77777777" w:rsidR="00B74760" w:rsidRDefault="00B74760" w:rsidP="00B74760">
          <w:pPr>
            <w:pStyle w:val="Titre1"/>
          </w:pPr>
          <w:bookmarkStart w:id="2" w:name="_Toc56670376"/>
          <w:r>
            <w:t>Contexte du projet</w:t>
          </w:r>
          <w:bookmarkEnd w:id="2"/>
        </w:p>
        <w:p w14:paraId="1949DCB7" w14:textId="77777777" w:rsidR="003F1A06" w:rsidRDefault="00B74760" w:rsidP="00407D60">
          <w:r>
            <w:t xml:space="preserve">La société </w:t>
          </w:r>
          <w:proofErr w:type="spellStart"/>
          <w:r>
            <w:t>GeekyRooky</w:t>
          </w:r>
          <w:proofErr w:type="spellEnd"/>
          <w:r>
            <w:t xml:space="preserve"> vient de se créer et a besoin de mettre en place son nouveau système d’information. Pour cela, ils ont fait appel à vos services pour respecter leur cahier des </w:t>
          </w:r>
          <w:r w:rsidR="003F1A06">
            <w:t>charges afin de répondre à leurs différentes demandes, contraintes et pour sécuriser au mieux les différents éléments Azure.</w:t>
          </w:r>
        </w:p>
        <w:p w14:paraId="41A50E0E" w14:textId="77777777" w:rsidR="003F1A06" w:rsidRDefault="003F1A06" w:rsidP="003F1A06">
          <w:pPr>
            <w:pStyle w:val="Titre2"/>
          </w:pPr>
          <w:bookmarkStart w:id="3" w:name="_Toc56670377"/>
          <w:r>
            <w:t>Schéma</w:t>
          </w:r>
          <w:bookmarkEnd w:id="3"/>
        </w:p>
        <w:p w14:paraId="7419040D" w14:textId="77777777" w:rsidR="00306F50" w:rsidRPr="003F1A06" w:rsidRDefault="00841C46" w:rsidP="003F1A06"/>
      </w:sdtContent>
    </w:sdt>
    <w:p w14:paraId="7EBD662C" w14:textId="77777777" w:rsidR="00E967D4" w:rsidRPr="00E967D4" w:rsidRDefault="00C71319" w:rsidP="00E967D4">
      <w:r w:rsidRPr="00C71319">
        <w:rPr>
          <w:noProof/>
        </w:rPr>
        <w:drawing>
          <wp:inline distT="0" distB="0" distL="0" distR="0" wp14:anchorId="4B689D7F" wp14:editId="3C725A33">
            <wp:extent cx="2830056" cy="43053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741" cy="4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523" w14:textId="77777777" w:rsidR="00E967D4" w:rsidRDefault="00CC5640" w:rsidP="00CC5640">
      <w:pPr>
        <w:pStyle w:val="Titre2"/>
      </w:pPr>
      <w:bookmarkStart w:id="4" w:name="_Toc56670378"/>
      <w:r>
        <w:lastRenderedPageBreak/>
        <w:t>Besoin</w:t>
      </w:r>
      <w:bookmarkEnd w:id="4"/>
    </w:p>
    <w:p w14:paraId="4A9D12FF" w14:textId="77777777" w:rsidR="00CC5640" w:rsidRDefault="00CC5640" w:rsidP="00CC5640">
      <w:pPr>
        <w:pStyle w:val="Titre3"/>
      </w:pPr>
      <w:bookmarkStart w:id="5" w:name="_Toc56670379"/>
      <w:r>
        <w:t>Général</w:t>
      </w:r>
      <w:bookmarkEnd w:id="5"/>
    </w:p>
    <w:p w14:paraId="06EE8DF7" w14:textId="7663D9B9" w:rsidR="00CC5640" w:rsidRDefault="00CC5640" w:rsidP="00CC5640">
      <w:r>
        <w:t xml:space="preserve">Nous avons besoin, dès que c’est possible, que les </w:t>
      </w:r>
      <w:r w:rsidR="00B3620D">
        <w:t>services</w:t>
      </w:r>
      <w:r>
        <w:t xml:space="preserve"> Azure soit dans la région « France Centre »</w:t>
      </w:r>
    </w:p>
    <w:p w14:paraId="7B33064C" w14:textId="6C874BF9" w:rsidR="00B97ADF" w:rsidRDefault="00B97ADF" w:rsidP="00B97ADF">
      <w:r>
        <w:t xml:space="preserve">Les ressources seront </w:t>
      </w:r>
      <w:r w:rsidR="00EF2590">
        <w:t>mises</w:t>
      </w:r>
      <w:r>
        <w:t xml:space="preserve"> dans le groupe de ressources suivant : XXX-INFRA-FR-RG</w:t>
      </w:r>
    </w:p>
    <w:p w14:paraId="639034C8" w14:textId="77777777" w:rsidR="00B97ADF" w:rsidRPr="00CC5640" w:rsidRDefault="00B97ADF" w:rsidP="00B97ADF">
      <w:pPr>
        <w:rPr>
          <w:i/>
        </w:rPr>
      </w:pPr>
      <w:r w:rsidRPr="00CC5640">
        <w:rPr>
          <w:i/>
        </w:rPr>
        <w:t>NB : XXX étant votre trigramme</w:t>
      </w:r>
    </w:p>
    <w:p w14:paraId="08C90198" w14:textId="77777777" w:rsidR="00CC5640" w:rsidRDefault="00CC5640" w:rsidP="00CC5640">
      <w:pPr>
        <w:pStyle w:val="Titre3"/>
      </w:pPr>
      <w:bookmarkStart w:id="6" w:name="_Toc56670380"/>
      <w:r>
        <w:t>VNET</w:t>
      </w:r>
      <w:bookmarkEnd w:id="6"/>
    </w:p>
    <w:p w14:paraId="224ED4ED" w14:textId="77777777" w:rsidR="00CC5640" w:rsidRDefault="00CC5640" w:rsidP="00CC5640">
      <w:r>
        <w:t xml:space="preserve">Nous avons besoin d’avoir un VNET avec les informations suivantes : </w:t>
      </w:r>
    </w:p>
    <w:p w14:paraId="454B3E1F" w14:textId="77777777" w:rsidR="00CC5640" w:rsidRDefault="00CC5640" w:rsidP="00CC5640">
      <w:pPr>
        <w:pStyle w:val="Paragraphedeliste"/>
        <w:numPr>
          <w:ilvl w:val="0"/>
          <w:numId w:val="27"/>
        </w:numPr>
      </w:pPr>
      <w:r>
        <w:t>Nom VNET : XXX-FR-VNET</w:t>
      </w:r>
    </w:p>
    <w:p w14:paraId="729B03AD" w14:textId="77777777" w:rsidR="00CC5640" w:rsidRDefault="00CC5640" w:rsidP="00CC5640">
      <w:pPr>
        <w:pStyle w:val="Paragraphedeliste"/>
        <w:numPr>
          <w:ilvl w:val="0"/>
          <w:numId w:val="27"/>
        </w:numPr>
      </w:pPr>
      <w:r>
        <w:t>Espace d’adressage : 10.23.0.0/16</w:t>
      </w:r>
    </w:p>
    <w:p w14:paraId="3FE8EA93" w14:textId="77777777" w:rsidR="00CC5640" w:rsidRDefault="00CC5640" w:rsidP="00CC5640">
      <w:pPr>
        <w:pStyle w:val="Paragraphedeliste"/>
        <w:numPr>
          <w:ilvl w:val="0"/>
          <w:numId w:val="27"/>
        </w:numPr>
      </w:pPr>
      <w:r>
        <w:t>Nom sous réseau : XXX-10.23.1.0_24-SBNT</w:t>
      </w:r>
    </w:p>
    <w:p w14:paraId="657BE470" w14:textId="77777777" w:rsidR="00CC5640" w:rsidRDefault="00CC5640" w:rsidP="00CC5640">
      <w:pPr>
        <w:pStyle w:val="Paragraphedeliste"/>
        <w:numPr>
          <w:ilvl w:val="0"/>
          <w:numId w:val="27"/>
        </w:numPr>
      </w:pPr>
      <w:r>
        <w:t xml:space="preserve">Sous réseau </w:t>
      </w:r>
      <w:proofErr w:type="spellStart"/>
      <w:r>
        <w:t>ip</w:t>
      </w:r>
      <w:proofErr w:type="spellEnd"/>
      <w:r>
        <w:t> : 10.23.1.0/24</w:t>
      </w:r>
    </w:p>
    <w:p w14:paraId="5CF79120" w14:textId="77777777" w:rsidR="00CC5640" w:rsidRPr="00CC5640" w:rsidRDefault="00CC5640" w:rsidP="00CC5640">
      <w:pPr>
        <w:rPr>
          <w:i/>
        </w:rPr>
      </w:pPr>
      <w:r w:rsidRPr="00CC5640">
        <w:rPr>
          <w:i/>
        </w:rPr>
        <w:t>NB : XXX étant votre trigramme</w:t>
      </w:r>
    </w:p>
    <w:p w14:paraId="20875CCE" w14:textId="77777777" w:rsidR="00CC5640" w:rsidRDefault="00CC5640" w:rsidP="00CC5640">
      <w:pPr>
        <w:pStyle w:val="Titre3"/>
      </w:pPr>
      <w:bookmarkStart w:id="7" w:name="_Toc56670381"/>
      <w:r>
        <w:t>Machine virtuelle</w:t>
      </w:r>
      <w:bookmarkEnd w:id="7"/>
    </w:p>
    <w:p w14:paraId="04001F0F" w14:textId="3AE1D9DE" w:rsidR="00311434" w:rsidRDefault="00311434" w:rsidP="00CC5640">
      <w:r>
        <w:t xml:space="preserve">Nous voulons un serveur web IIS en </w:t>
      </w:r>
      <w:proofErr w:type="spellStart"/>
      <w:r>
        <w:t>windows</w:t>
      </w:r>
      <w:proofErr w:type="spellEnd"/>
      <w:r>
        <w:t xml:space="preserve"> serveur FR 2019.</w:t>
      </w:r>
    </w:p>
    <w:p w14:paraId="13B43C39" w14:textId="77777777" w:rsidR="00311434" w:rsidRDefault="00311434" w:rsidP="006E2361">
      <w:pPr>
        <w:pStyle w:val="Paragraphedeliste"/>
        <w:numPr>
          <w:ilvl w:val="0"/>
          <w:numId w:val="27"/>
        </w:numPr>
        <w:spacing w:after="0"/>
      </w:pPr>
      <w:r>
        <w:t>Nom de la machine virtuelle : XXX-IIS-1</w:t>
      </w:r>
    </w:p>
    <w:p w14:paraId="04770BE9" w14:textId="77777777" w:rsidR="00311434" w:rsidRDefault="00311434" w:rsidP="006E2361">
      <w:pPr>
        <w:pStyle w:val="Paragraphedeliste"/>
        <w:numPr>
          <w:ilvl w:val="0"/>
          <w:numId w:val="27"/>
        </w:numPr>
        <w:spacing w:after="0"/>
      </w:pPr>
      <w:r>
        <w:t>Instance : B2S (2 VCPU/ 4go RAM)</w:t>
      </w:r>
    </w:p>
    <w:p w14:paraId="66109BC5" w14:textId="77777777" w:rsidR="006E2361" w:rsidRDefault="006E2361" w:rsidP="006E2361">
      <w:pPr>
        <w:pStyle w:val="Paragraphedeliste"/>
        <w:numPr>
          <w:ilvl w:val="0"/>
          <w:numId w:val="27"/>
        </w:numPr>
        <w:spacing w:after="0"/>
      </w:pPr>
      <w:proofErr w:type="spellStart"/>
      <w:r>
        <w:t>Ip</w:t>
      </w:r>
      <w:proofErr w:type="spellEnd"/>
      <w:r>
        <w:t xml:space="preserve"> privée : 10.23.1.10</w:t>
      </w:r>
    </w:p>
    <w:p w14:paraId="54AFFE81" w14:textId="24BBF59E" w:rsidR="00B876C8" w:rsidRDefault="00B876C8" w:rsidP="00B876C8">
      <w:pPr>
        <w:pStyle w:val="Paragraphedeliste"/>
        <w:numPr>
          <w:ilvl w:val="0"/>
          <w:numId w:val="27"/>
        </w:numPr>
        <w:spacing w:after="0"/>
      </w:pPr>
      <w:r>
        <w:t>No</w:t>
      </w:r>
      <w:r w:rsidR="00EE50D0">
        <w:t xml:space="preserve">m </w:t>
      </w:r>
      <w:proofErr w:type="spellStart"/>
      <w:r w:rsidR="00311434">
        <w:t>Ip</w:t>
      </w:r>
      <w:proofErr w:type="spellEnd"/>
      <w:r w:rsidR="00311434">
        <w:t xml:space="preserve"> publique : </w:t>
      </w:r>
      <w:r w:rsidR="00EE50D0">
        <w:t>XXX-IIS-1-PIP</w:t>
      </w:r>
      <w:r>
        <w:t xml:space="preserve"> (SKU basic et </w:t>
      </w:r>
      <w:proofErr w:type="spellStart"/>
      <w:r>
        <w:t>Static</w:t>
      </w:r>
      <w:proofErr w:type="spellEnd"/>
      <w:r>
        <w:t>)</w:t>
      </w:r>
    </w:p>
    <w:p w14:paraId="510D5B2E" w14:textId="52627B3A" w:rsidR="00311434" w:rsidRDefault="00095F03" w:rsidP="006E2361">
      <w:pPr>
        <w:pStyle w:val="Paragraphedeliste"/>
        <w:numPr>
          <w:ilvl w:val="0"/>
          <w:numId w:val="27"/>
        </w:numPr>
        <w:spacing w:after="0"/>
      </w:pPr>
      <w:r>
        <w:t>N</w:t>
      </w:r>
      <w:r w:rsidR="00311434">
        <w:t>om DNS</w:t>
      </w:r>
      <w:r>
        <w:t xml:space="preserve"> publique : </w:t>
      </w:r>
      <w:r w:rsidR="000B16EF">
        <w:t>xxx-iis-1</w:t>
      </w:r>
      <w:r w:rsidRPr="00095F03">
        <w:t>.francecentral.cloudapp.azure.com</w:t>
      </w:r>
    </w:p>
    <w:p w14:paraId="086FE18F" w14:textId="77777777" w:rsidR="00311434" w:rsidRDefault="00311434" w:rsidP="00311434">
      <w:pPr>
        <w:spacing w:after="0"/>
      </w:pPr>
    </w:p>
    <w:p w14:paraId="472CE95D" w14:textId="77777777" w:rsidR="00330EA1" w:rsidRPr="00330EA1" w:rsidRDefault="00311434" w:rsidP="00330EA1">
      <w:pPr>
        <w:rPr>
          <w:i/>
        </w:rPr>
      </w:pPr>
      <w:r w:rsidRPr="00CC5640">
        <w:rPr>
          <w:i/>
        </w:rPr>
        <w:t>NB : XXX étant votre trigramme</w:t>
      </w:r>
    </w:p>
    <w:p w14:paraId="21017A64" w14:textId="77777777" w:rsidR="00330EA1" w:rsidRDefault="00330EA1" w:rsidP="00330EA1">
      <w:pPr>
        <w:pStyle w:val="Titre3"/>
      </w:pPr>
      <w:bookmarkStart w:id="8" w:name="_Toc56670382"/>
      <w:r>
        <w:t>Sauvegarde</w:t>
      </w:r>
      <w:bookmarkEnd w:id="8"/>
    </w:p>
    <w:p w14:paraId="50C10D7E" w14:textId="77777777" w:rsidR="00330EA1" w:rsidRDefault="00330EA1" w:rsidP="00330EA1">
      <w:r>
        <w:t>Tous les éléments doivent avoir une rétention de 15 jours</w:t>
      </w:r>
    </w:p>
    <w:p w14:paraId="192F7956" w14:textId="77777777" w:rsidR="00330EA1" w:rsidRDefault="00330EA1" w:rsidP="006E2361">
      <w:pPr>
        <w:pStyle w:val="Paragraphedeliste"/>
        <w:numPr>
          <w:ilvl w:val="0"/>
          <w:numId w:val="27"/>
        </w:numPr>
        <w:spacing w:after="0"/>
      </w:pPr>
      <w:r>
        <w:t xml:space="preserve">Le nom du </w:t>
      </w:r>
      <w:proofErr w:type="spellStart"/>
      <w:r>
        <w:t>vault</w:t>
      </w:r>
      <w:proofErr w:type="spellEnd"/>
      <w:r>
        <w:t xml:space="preserve"> sera : XXX-backup</w:t>
      </w:r>
    </w:p>
    <w:p w14:paraId="4D4E948F" w14:textId="2890F023" w:rsidR="00330EA1" w:rsidRDefault="00330EA1" w:rsidP="006E2361">
      <w:pPr>
        <w:pStyle w:val="Paragraphedeliste"/>
        <w:numPr>
          <w:ilvl w:val="0"/>
          <w:numId w:val="27"/>
        </w:numPr>
        <w:spacing w:after="0"/>
      </w:pPr>
      <w:r>
        <w:t xml:space="preserve">Le nom de la </w:t>
      </w:r>
      <w:proofErr w:type="spellStart"/>
      <w:r>
        <w:t>policy</w:t>
      </w:r>
      <w:proofErr w:type="spellEnd"/>
      <w:r>
        <w:t xml:space="preserve"> sera : XXX-daily15J</w:t>
      </w:r>
      <w:r w:rsidR="00B876C8">
        <w:t xml:space="preserve"> (rétention 15 jours)</w:t>
      </w:r>
    </w:p>
    <w:p w14:paraId="5AA61441" w14:textId="77777777" w:rsidR="00330EA1" w:rsidRDefault="00330EA1" w:rsidP="00330EA1">
      <w:pPr>
        <w:rPr>
          <w:i/>
        </w:rPr>
      </w:pPr>
    </w:p>
    <w:p w14:paraId="3063E771" w14:textId="77777777" w:rsidR="00330EA1" w:rsidRPr="006E2361" w:rsidRDefault="00330EA1" w:rsidP="00330EA1">
      <w:pPr>
        <w:rPr>
          <w:i/>
        </w:rPr>
      </w:pPr>
      <w:r w:rsidRPr="00CC5640">
        <w:rPr>
          <w:i/>
        </w:rPr>
        <w:t>NB : XXX étant votre trigramme</w:t>
      </w:r>
    </w:p>
    <w:p w14:paraId="03B2AE20" w14:textId="77777777" w:rsidR="00330EA1" w:rsidRDefault="00330EA1" w:rsidP="00330EA1">
      <w:pPr>
        <w:pStyle w:val="Titre3"/>
      </w:pPr>
      <w:bookmarkStart w:id="9" w:name="_Toc56670383"/>
      <w:r>
        <w:t>Sécurité</w:t>
      </w:r>
      <w:bookmarkEnd w:id="9"/>
    </w:p>
    <w:p w14:paraId="78CEAD74" w14:textId="77777777" w:rsidR="00330EA1" w:rsidRDefault="00330EA1" w:rsidP="00330EA1">
      <w:r>
        <w:t>Afin de renforcer la sécurité, j’ai besoin d’avoir</w:t>
      </w:r>
      <w:r w:rsidR="00C71319">
        <w:t xml:space="preserve"> 2 niveaux de NSG : un pour le sous-réseau et un sur la carte réseau de la VM.</w:t>
      </w:r>
    </w:p>
    <w:p w14:paraId="2BE1454F" w14:textId="77777777" w:rsidR="00E967D4" w:rsidRDefault="00C71319" w:rsidP="006E2361">
      <w:pPr>
        <w:pStyle w:val="Paragraphedeliste"/>
        <w:numPr>
          <w:ilvl w:val="0"/>
          <w:numId w:val="27"/>
        </w:numPr>
        <w:spacing w:after="0"/>
      </w:pPr>
      <w:r>
        <w:t xml:space="preserve">Nom NSG </w:t>
      </w:r>
      <w:r w:rsidR="00B3620D">
        <w:t>Sous-réseau</w:t>
      </w:r>
      <w:r>
        <w:t> : XXX-10.23.1.0_24-SBNT-NSG</w:t>
      </w:r>
    </w:p>
    <w:p w14:paraId="7C2CBF70" w14:textId="77777777" w:rsidR="00E967D4" w:rsidRDefault="00C71319" w:rsidP="006E2361">
      <w:pPr>
        <w:pStyle w:val="Paragraphedeliste"/>
        <w:numPr>
          <w:ilvl w:val="0"/>
          <w:numId w:val="27"/>
        </w:numPr>
        <w:spacing w:after="0"/>
      </w:pPr>
      <w:r>
        <w:t>Nom NSG carte réseau : XXX-IIS-1-NSG</w:t>
      </w:r>
    </w:p>
    <w:p w14:paraId="5BB9206D" w14:textId="77777777" w:rsidR="00C71319" w:rsidRDefault="00C71319" w:rsidP="00C71319">
      <w:pPr>
        <w:spacing w:after="0"/>
      </w:pPr>
    </w:p>
    <w:p w14:paraId="681DCF6F" w14:textId="77777777" w:rsidR="00C71319" w:rsidRDefault="00C71319" w:rsidP="00C71319">
      <w:pPr>
        <w:rPr>
          <w:i/>
        </w:rPr>
      </w:pPr>
      <w:r w:rsidRPr="00CC5640">
        <w:rPr>
          <w:i/>
        </w:rPr>
        <w:t>NB : XXX étant votre trigramme</w:t>
      </w:r>
    </w:p>
    <w:p w14:paraId="5AABCD5C" w14:textId="77777777" w:rsidR="00095F03" w:rsidRDefault="00C71319" w:rsidP="00C71319">
      <w:r>
        <w:t xml:space="preserve">Par défaut </w:t>
      </w:r>
      <w:r w:rsidR="00095F03">
        <w:t>nous refusons tout. Nous voulons autoriser</w:t>
      </w:r>
      <w:r w:rsidR="004C6759">
        <w:t xml:space="preserve"> seulement</w:t>
      </w:r>
      <w:r w:rsidR="00095F03">
        <w:t xml:space="preserve"> : </w:t>
      </w:r>
    </w:p>
    <w:p w14:paraId="0BF21BD1" w14:textId="4C45BB48" w:rsidR="00C71319" w:rsidRDefault="00095F03" w:rsidP="00095F03">
      <w:pPr>
        <w:pStyle w:val="Paragraphedeliste"/>
        <w:numPr>
          <w:ilvl w:val="0"/>
          <w:numId w:val="27"/>
        </w:numPr>
      </w:pPr>
      <w:r>
        <w:t xml:space="preserve">L’accès RDP sur </w:t>
      </w:r>
      <w:proofErr w:type="spellStart"/>
      <w:r>
        <w:t>l’ip</w:t>
      </w:r>
      <w:proofErr w:type="spellEnd"/>
      <w:r>
        <w:t xml:space="preserve"> publique OT : 80.74.64.33 </w:t>
      </w:r>
      <w:r w:rsidR="00B63104">
        <w:t>vers le réseau 10.23.1.0/24 uniquement</w:t>
      </w:r>
    </w:p>
    <w:p w14:paraId="6221C8C9" w14:textId="26937FD8" w:rsidR="00095F03" w:rsidRDefault="00095F03" w:rsidP="00B63104">
      <w:pPr>
        <w:pStyle w:val="Paragraphedeliste"/>
        <w:numPr>
          <w:ilvl w:val="0"/>
          <w:numId w:val="27"/>
        </w:numPr>
      </w:pPr>
      <w:r>
        <w:t>Le port 5666 au serveur de monitoring (80.74.64.60)</w:t>
      </w:r>
      <w:r w:rsidR="00B63104">
        <w:t xml:space="preserve"> </w:t>
      </w:r>
      <w:r w:rsidR="00B63104">
        <w:t>vers le réseau 10.23.1.0/24 uniquement</w:t>
      </w:r>
    </w:p>
    <w:p w14:paraId="136B3FB2" w14:textId="44351A1E" w:rsidR="00E967D4" w:rsidRPr="00E967D4" w:rsidRDefault="00095F03" w:rsidP="00C63FD8">
      <w:pPr>
        <w:pStyle w:val="Paragraphedeliste"/>
        <w:numPr>
          <w:ilvl w:val="0"/>
          <w:numId w:val="27"/>
        </w:numPr>
      </w:pPr>
      <w:r>
        <w:t>Les ports web http et HTTPS a tout internet</w:t>
      </w:r>
      <w:r w:rsidR="00C63FD8">
        <w:t xml:space="preserve"> </w:t>
      </w:r>
      <w:r w:rsidR="00C63FD8">
        <w:t>vers le réseau 10.23.1.0/24 uniquement</w:t>
      </w:r>
    </w:p>
    <w:sectPr w:rsidR="00E967D4" w:rsidRPr="00E967D4" w:rsidSect="008B7CF4">
      <w:headerReference w:type="default" r:id="rId14"/>
      <w:footerReference w:type="default" r:id="rId15"/>
      <w:pgSz w:w="11906" w:h="16838"/>
      <w:pgMar w:top="1134" w:right="1418" w:bottom="1276" w:left="1418" w:header="283" w:footer="9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A937C" w14:textId="77777777" w:rsidR="00F91E0F" w:rsidRDefault="00F91E0F" w:rsidP="00554743">
      <w:r>
        <w:separator/>
      </w:r>
    </w:p>
  </w:endnote>
  <w:endnote w:type="continuationSeparator" w:id="0">
    <w:p w14:paraId="5FD5C94C" w14:textId="77777777" w:rsidR="00F91E0F" w:rsidRDefault="00F91E0F" w:rsidP="0055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FDC8F" w14:textId="77777777" w:rsidR="00E453F7" w:rsidRDefault="00EE431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A65331" wp14:editId="7DD266B9">
              <wp:simplePos x="0" y="0"/>
              <wp:positionH relativeFrom="margin">
                <wp:posOffset>-205105</wp:posOffset>
              </wp:positionH>
              <wp:positionV relativeFrom="paragraph">
                <wp:posOffset>55880</wp:posOffset>
              </wp:positionV>
              <wp:extent cx="6819900" cy="603504"/>
              <wp:effectExtent l="0" t="0" r="0" b="6350"/>
              <wp:wrapNone/>
              <wp:docPr id="1170" name="Zone de texte 1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9900" cy="6035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1020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00" w:firstRow="0" w:lastRow="0" w:firstColumn="0" w:lastColumn="0" w:noHBand="0" w:noVBand="1"/>
                          </w:tblPr>
                          <w:tblGrid>
                            <w:gridCol w:w="2263"/>
                            <w:gridCol w:w="3969"/>
                            <w:gridCol w:w="2552"/>
                            <w:gridCol w:w="1417"/>
                          </w:tblGrid>
                          <w:tr w:rsidR="0042793E" w:rsidRPr="00B36F77" w14:paraId="07E6BAF5" w14:textId="77777777" w:rsidTr="002F10DB">
                            <w:trPr>
                              <w:trHeight w:val="907"/>
                            </w:trPr>
                            <w:tc>
                              <w:tcPr>
                                <w:tcW w:w="2263" w:type="dxa"/>
                              </w:tcPr>
                              <w:p w14:paraId="31F2E0F1" w14:textId="77777777" w:rsidR="0042793E" w:rsidRPr="00B36F77" w:rsidRDefault="0071297B" w:rsidP="00857D2A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46278D60" wp14:editId="76677EED">
                                      <wp:extent cx="880281" cy="368489"/>
                                      <wp:effectExtent l="0" t="0" r="0" b="0"/>
                                      <wp:docPr id="7" name="Image 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 7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92657" cy="3736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</w:tcPr>
                              <w:p w14:paraId="4DAC5C2F" w14:textId="77777777" w:rsidR="0042793E" w:rsidRPr="008367D2" w:rsidRDefault="008367D2" w:rsidP="00EC42F1">
                                <w:pPr>
                                  <w:jc w:val="left"/>
                                  <w:rPr>
                                    <w:sz w:val="14"/>
                                    <w:szCs w:val="13"/>
                                  </w:rPr>
                                </w:pPr>
                                <w:r w:rsidRPr="008367D2">
                                  <w:rPr>
                                    <w:i/>
                                    <w:sz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sz w:val="14"/>
                                  </w:rPr>
                                  <w:br/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685960B9" w14:textId="77777777" w:rsidR="0042793E" w:rsidRPr="00B36F77" w:rsidRDefault="0042793E" w:rsidP="00857D2A">
                                <w:pPr>
                                  <w:jc w:val="left"/>
                                  <w:rPr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47E07764" w14:textId="77777777" w:rsidR="0042793E" w:rsidRPr="00EE4319" w:rsidRDefault="0042793E" w:rsidP="00EE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3"/>
                                  </w:rPr>
                                </w:pPr>
                                <w:r>
                                  <w:rPr>
                                    <w:sz w:val="13"/>
                                    <w:szCs w:val="13"/>
                                  </w:rPr>
                                  <w:br/>
                                </w:r>
                                <w:r w:rsidR="008B7CF4">
                                  <w:rPr>
                                    <w:sz w:val="13"/>
                                    <w:szCs w:val="13"/>
                                  </w:rPr>
                                  <w:br/>
                                </w:r>
                                <w:r w:rsidR="00EE4319">
                                  <w:rPr>
                                    <w:sz w:val="13"/>
                                    <w:szCs w:val="13"/>
                                  </w:rPr>
                                  <w:br/>
                                </w:r>
                                <w:r w:rsidRPr="00EE4319">
                                  <w:rPr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t xml:space="preserve">Page </w: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begin"/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instrText>PAGE  \* Arabic  \* MERGEFORMAT</w:instrTex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separate"/>
                                </w:r>
                                <w:r w:rsidR="002F10D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t>4</w: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end"/>
                                </w:r>
                                <w:r w:rsidRPr="00EE4319">
                                  <w:rPr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t xml:space="preserve"> sur </w: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begin"/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instrText>NUMPAGES  \* Arabic  \* MERGEFORMAT</w:instrTex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separate"/>
                                </w:r>
                                <w:r w:rsidR="002F10D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t>5</w:t>
                                </w:r>
                                <w:r w:rsidRPr="00EE4319"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3"/>
                                  </w:rPr>
                                  <w:fldChar w:fldCharType="end"/>
                                </w:r>
                              </w:p>
                              <w:p w14:paraId="09511D89" w14:textId="77777777" w:rsidR="0042793E" w:rsidRPr="00B36F77" w:rsidRDefault="0042793E" w:rsidP="00857D2A">
                                <w:pPr>
                                  <w:jc w:val="left"/>
                                  <w:rPr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</w:tbl>
                        <w:p w14:paraId="399F0698" w14:textId="77777777" w:rsidR="0042793E" w:rsidRDefault="0042793E" w:rsidP="0042793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65331" id="_x0000_t202" coordsize="21600,21600" o:spt="202" path="m,l,21600r21600,l21600,xe">
              <v:stroke joinstyle="miter"/>
              <v:path gradientshapeok="t" o:connecttype="rect"/>
            </v:shapetype>
            <v:shape id="Zone de texte 1170" o:spid="_x0000_s1027" type="#_x0000_t202" style="position:absolute;left:0;text-align:left;margin-left:-16.15pt;margin-top:4.4pt;width:537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" filled="f" stroked="f" strokeweight=".5pt">
              <v:textbox>
                <w:txbxContent>
                  <w:tbl>
                    <w:tblPr>
                      <w:tblStyle w:val="Grilledutableau"/>
                      <w:tblW w:w="10201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00" w:firstRow="0" w:lastRow="0" w:firstColumn="0" w:lastColumn="0" w:noHBand="0" w:noVBand="1"/>
                    </w:tblPr>
                    <w:tblGrid>
                      <w:gridCol w:w="2263"/>
                      <w:gridCol w:w="3969"/>
                      <w:gridCol w:w="2552"/>
                      <w:gridCol w:w="1417"/>
                    </w:tblGrid>
                    <w:tr w:rsidR="0042793E" w:rsidRPr="00B36F77" w14:paraId="07E6BAF5" w14:textId="77777777" w:rsidTr="002F10DB">
                      <w:trPr>
                        <w:trHeight w:val="907"/>
                      </w:trPr>
                      <w:tc>
                        <w:tcPr>
                          <w:tcW w:w="2263" w:type="dxa"/>
                        </w:tcPr>
                        <w:p w14:paraId="31F2E0F1" w14:textId="77777777" w:rsidR="0042793E" w:rsidRPr="00B36F77" w:rsidRDefault="0071297B" w:rsidP="00857D2A"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6278D60" wp14:editId="76677EED">
                                <wp:extent cx="880281" cy="368489"/>
                                <wp:effectExtent l="0" t="0" r="0" b="0"/>
                                <wp:docPr id="7" name="Image 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2657" cy="37367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69" w:type="dxa"/>
                        </w:tcPr>
                        <w:p w14:paraId="4DAC5C2F" w14:textId="77777777" w:rsidR="0042793E" w:rsidRPr="008367D2" w:rsidRDefault="008367D2" w:rsidP="00EC42F1">
                          <w:pPr>
                            <w:jc w:val="left"/>
                            <w:rPr>
                              <w:sz w:val="14"/>
                              <w:szCs w:val="13"/>
                            </w:rPr>
                          </w:pPr>
                          <w:r w:rsidRPr="008367D2">
                            <w:rPr>
                              <w:i/>
                              <w:sz w:val="14"/>
                            </w:rPr>
                            <w:br/>
                          </w:r>
                          <w:r>
                            <w:rPr>
                              <w:i/>
                              <w:sz w:val="14"/>
                            </w:rPr>
                            <w:br/>
                          </w:r>
                        </w:p>
                      </w:tc>
                      <w:tc>
                        <w:tcPr>
                          <w:tcW w:w="2552" w:type="dxa"/>
                        </w:tcPr>
                        <w:p w14:paraId="685960B9" w14:textId="77777777" w:rsidR="0042793E" w:rsidRPr="00B36F77" w:rsidRDefault="0042793E" w:rsidP="00857D2A">
                          <w:pPr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</w:tcPr>
                        <w:p w14:paraId="47E07764" w14:textId="77777777" w:rsidR="0042793E" w:rsidRPr="00EE4319" w:rsidRDefault="0042793E" w:rsidP="00EE4319"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br/>
                          </w:r>
                          <w:r w:rsidR="008B7CF4">
                            <w:rPr>
                              <w:sz w:val="13"/>
                              <w:szCs w:val="13"/>
                            </w:rPr>
                            <w:br/>
                          </w:r>
                          <w:r w:rsidR="00EE4319">
                            <w:rPr>
                              <w:sz w:val="13"/>
                              <w:szCs w:val="13"/>
                            </w:rPr>
                            <w:br/>
                          </w:r>
                          <w:r w:rsidRPr="00EE4319">
                            <w:rPr>
                              <w:color w:val="FFFFFF" w:themeColor="background1"/>
                              <w:sz w:val="18"/>
                              <w:szCs w:val="13"/>
                            </w:rPr>
                            <w:t xml:space="preserve">Page </w: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begin"/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instrText>PAGE  \* Arabic  \* MERGEFORMAT</w:instrTex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separate"/>
                          </w:r>
                          <w:r w:rsidR="002F10D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3"/>
                            </w:rPr>
                            <w:t>4</w: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end"/>
                          </w:r>
                          <w:r w:rsidRPr="00EE4319">
                            <w:rPr>
                              <w:color w:val="FFFFFF" w:themeColor="background1"/>
                              <w:sz w:val="18"/>
                              <w:szCs w:val="13"/>
                            </w:rPr>
                            <w:t xml:space="preserve"> sur </w: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begin"/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instrText>NUMPAGES  \* Arabic  \* MERGEFORMAT</w:instrTex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separate"/>
                          </w:r>
                          <w:r w:rsidR="002F10DB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3"/>
                            </w:rPr>
                            <w:t>5</w:t>
                          </w:r>
                          <w:r w:rsidRPr="00EE4319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3"/>
                            </w:rPr>
                            <w:fldChar w:fldCharType="end"/>
                          </w:r>
                        </w:p>
                        <w:p w14:paraId="09511D89" w14:textId="77777777" w:rsidR="0042793E" w:rsidRPr="00B36F77" w:rsidRDefault="0042793E" w:rsidP="00857D2A">
                          <w:pPr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</w:tbl>
                  <w:p w14:paraId="399F0698" w14:textId="77777777" w:rsidR="0042793E" w:rsidRDefault="0042793E" w:rsidP="0042793E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8239" behindDoc="0" locked="0" layoutInCell="1" allowOverlap="1" wp14:anchorId="0BBBC504" wp14:editId="3D81DD08">
          <wp:simplePos x="0" y="0"/>
          <wp:positionH relativeFrom="page">
            <wp:align>left</wp:align>
          </wp:positionH>
          <wp:positionV relativeFrom="paragraph">
            <wp:posOffset>-38735</wp:posOffset>
          </wp:positionV>
          <wp:extent cx="7611020" cy="1085850"/>
          <wp:effectExtent l="0" t="0" r="952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c ba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1020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5A7C7" w14:textId="77777777" w:rsidR="00F91E0F" w:rsidRDefault="00F91E0F" w:rsidP="00554743">
      <w:r>
        <w:separator/>
      </w:r>
    </w:p>
  </w:footnote>
  <w:footnote w:type="continuationSeparator" w:id="0">
    <w:p w14:paraId="4C3BB6BE" w14:textId="77777777" w:rsidR="00F91E0F" w:rsidRDefault="00F91E0F" w:rsidP="0055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46BB" w14:textId="77777777" w:rsidR="009345B3" w:rsidRDefault="0076365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42661DE6" wp14:editId="6295CFE7">
          <wp:simplePos x="0" y="0"/>
          <wp:positionH relativeFrom="column">
            <wp:posOffset>-784424</wp:posOffset>
          </wp:positionH>
          <wp:positionV relativeFrom="paragraph">
            <wp:posOffset>-90995</wp:posOffset>
          </wp:positionV>
          <wp:extent cx="1398940" cy="438577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simon\AppData\Local\Microsoft\Windows\INetCache\Content.Word\GOT_blanc_baselin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4470" cy="452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5B3"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2855B878" wp14:editId="7B92AE7A">
          <wp:simplePos x="0" y="0"/>
          <wp:positionH relativeFrom="margin">
            <wp:align>center</wp:align>
          </wp:positionH>
          <wp:positionV relativeFrom="paragraph">
            <wp:posOffset>-181610</wp:posOffset>
          </wp:positionV>
          <wp:extent cx="9326880" cy="1085215"/>
          <wp:effectExtent l="0" t="0" r="7620" b="63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c ba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9326880" cy="1085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A325" w14:textId="77777777" w:rsidR="00E453F7" w:rsidRPr="00FD5F81" w:rsidRDefault="009345B3" w:rsidP="009345B3">
    <w:pPr>
      <w:pStyle w:val="En-tte"/>
      <w:tabs>
        <w:tab w:val="clear" w:pos="4536"/>
        <w:tab w:val="clear" w:pos="9072"/>
        <w:tab w:val="right" w:pos="9070"/>
      </w:tabs>
      <w:rPr>
        <w:i/>
      </w:rPr>
    </w:pPr>
    <w:r>
      <w:rPr>
        <w:i/>
      </w:rPr>
      <w:tab/>
    </w:r>
  </w:p>
  <w:p w14:paraId="1333ABF2" w14:textId="77777777" w:rsidR="00FD5F81" w:rsidRPr="00FD5F81" w:rsidRDefault="00FD5F81">
    <w:pPr>
      <w:pStyle w:val="En-tte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777"/>
    <w:multiLevelType w:val="multilevel"/>
    <w:tmpl w:val="040C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" w15:restartNumberingAfterBreak="0">
    <w:nsid w:val="12EB759B"/>
    <w:multiLevelType w:val="multilevel"/>
    <w:tmpl w:val="F8DCCB84"/>
    <w:name w:val="OT Group"/>
    <w:lvl w:ilvl="0">
      <w:start w:val="1"/>
      <w:numFmt w:val="decimal"/>
      <w:pStyle w:val="Titre1"/>
      <w:suff w:val="nothing"/>
      <w:lvlText w:val="%1 - 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Titre2"/>
      <w:suff w:val="nothing"/>
      <w:lvlText w:val="%1.%2 - 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- 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pStyle w:val="Titre4"/>
      <w:suff w:val="nothing"/>
      <w:lvlText w:val="%1.%2.%3.%4 - 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pStyle w:val="Titre5"/>
      <w:suff w:val="nothing"/>
      <w:lvlText w:val="%1.%2.%3.%4.%5 - 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pStyle w:val="Titre6"/>
      <w:suff w:val="nothing"/>
      <w:lvlText w:val="%1.%2.%3.%4.%5.%6 - 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pStyle w:val="Titre7"/>
      <w:suff w:val="nothing"/>
      <w:lvlText w:val="%1.%2.%3.%4.%5.%6.%7 - 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pStyle w:val="Titre8"/>
      <w:suff w:val="nothing"/>
      <w:lvlText w:val="%1.%2.%3.%4.%5.%6.%7.%8 - 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pStyle w:val="Titre9"/>
      <w:suff w:val="nothing"/>
      <w:lvlText w:val="%1.%2.%3.%4.%5.%6.%7.%8.%9 - 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175F5C57"/>
    <w:multiLevelType w:val="multilevel"/>
    <w:tmpl w:val="040C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" w15:restartNumberingAfterBreak="0">
    <w:nsid w:val="17793128"/>
    <w:multiLevelType w:val="hybridMultilevel"/>
    <w:tmpl w:val="C4DA76B8"/>
    <w:lvl w:ilvl="0" w:tplc="6CC8B4E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2634C"/>
    <w:multiLevelType w:val="hybridMultilevel"/>
    <w:tmpl w:val="E0F4789A"/>
    <w:lvl w:ilvl="0" w:tplc="0E38EB30">
      <w:start w:val="1"/>
      <w:numFmt w:val="upperRoman"/>
      <w:lvlText w:val="Section %1 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15173"/>
    <w:multiLevelType w:val="multilevel"/>
    <w:tmpl w:val="26865980"/>
    <w:lvl w:ilvl="0">
      <w:start w:val="1"/>
      <w:numFmt w:val="decimal"/>
      <w:lvlText w:val="%1 -"/>
      <w:lvlJc w:val="left"/>
      <w:pPr>
        <w:ind w:left="106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 -"/>
      <w:lvlJc w:val="left"/>
      <w:pPr>
        <w:ind w:left="1500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"/>
      <w:lvlJc w:val="left"/>
      <w:pPr>
        <w:ind w:left="1932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 -"/>
      <w:lvlJc w:val="left"/>
      <w:pPr>
        <w:ind w:left="2436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26C1008F"/>
    <w:multiLevelType w:val="multilevel"/>
    <w:tmpl w:val="E760DD1E"/>
    <w:lvl w:ilvl="0">
      <w:start w:val="1"/>
      <w:numFmt w:val="decimal"/>
      <w:lvlText w:val="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 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isLgl/>
      <w:lvlText w:val="%1.%2.%3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isLgl/>
      <w:lvlText w:val="%4 - 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B202A4F"/>
    <w:multiLevelType w:val="hybridMultilevel"/>
    <w:tmpl w:val="8D2A1AC0"/>
    <w:lvl w:ilvl="0" w:tplc="40FA4BDA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055B"/>
    <w:multiLevelType w:val="multilevel"/>
    <w:tmpl w:val="040C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9" w15:restartNumberingAfterBreak="0">
    <w:nsid w:val="35D26C09"/>
    <w:multiLevelType w:val="multilevel"/>
    <w:tmpl w:val="AE7E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4235B"/>
    <w:multiLevelType w:val="multilevel"/>
    <w:tmpl w:val="040C001D"/>
    <w:name w:val="OT Group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3C7A1A"/>
    <w:multiLevelType w:val="multilevel"/>
    <w:tmpl w:val="3CC6039A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-"/>
      <w:lvlJc w:val="left"/>
      <w:pPr>
        <w:ind w:left="1500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"/>
      <w:lvlJc w:val="left"/>
      <w:pPr>
        <w:ind w:left="1932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 w15:restartNumberingAfterBreak="0">
    <w:nsid w:val="3C4A17D7"/>
    <w:multiLevelType w:val="multilevel"/>
    <w:tmpl w:val="87AC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C5F35"/>
    <w:multiLevelType w:val="multilevel"/>
    <w:tmpl w:val="C7221DD4"/>
    <w:lvl w:ilvl="0">
      <w:start w:val="1"/>
      <w:numFmt w:val="decimal"/>
      <w:pStyle w:val="Section"/>
      <w:lvlText w:val="Section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98639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2B7EF4"/>
    <w:multiLevelType w:val="multilevel"/>
    <w:tmpl w:val="56A461DC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-"/>
      <w:lvlJc w:val="left"/>
      <w:pPr>
        <w:ind w:left="1500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60C8322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B309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C80821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19F2BC9"/>
    <w:multiLevelType w:val="multilevel"/>
    <w:tmpl w:val="566C0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EA7600"/>
    <w:multiLevelType w:val="hybridMultilevel"/>
    <w:tmpl w:val="AB380DAA"/>
    <w:lvl w:ilvl="0" w:tplc="BB624D4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F3EC3"/>
    <w:multiLevelType w:val="multilevel"/>
    <w:tmpl w:val="6F86EA3E"/>
    <w:name w:val="OT Group"/>
    <w:lvl w:ilvl="0">
      <w:start w:val="1"/>
      <w:numFmt w:val="decimal"/>
      <w:pStyle w:val="En-ttedetabledesmatires"/>
      <w:lvlText w:val="%1 -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lvlText w:val="%2.%1 - 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isLgl/>
      <w:lvlText w:val="%1.%2.%3 - 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Restart w:val="0"/>
      <w:isLgl/>
      <w:lvlText w:val="%4 - %3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2" w15:restartNumberingAfterBreak="0">
    <w:nsid w:val="7E1D7B9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2"/>
  </w:num>
  <w:num w:numId="5">
    <w:abstractNumId w:val="18"/>
  </w:num>
  <w:num w:numId="6">
    <w:abstractNumId w:val="18"/>
  </w:num>
  <w:num w:numId="7">
    <w:abstractNumId w:val="7"/>
  </w:num>
  <w:num w:numId="8">
    <w:abstractNumId w:val="14"/>
  </w:num>
  <w:num w:numId="9">
    <w:abstractNumId w:val="15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7"/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3"/>
  </w:num>
  <w:num w:numId="20">
    <w:abstractNumId w:val="6"/>
  </w:num>
  <w:num w:numId="21">
    <w:abstractNumId w:val="1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F"/>
    <w:rsid w:val="0006217A"/>
    <w:rsid w:val="00070DB7"/>
    <w:rsid w:val="00075E03"/>
    <w:rsid w:val="00092E65"/>
    <w:rsid w:val="00095F03"/>
    <w:rsid w:val="000A4154"/>
    <w:rsid w:val="000B16EF"/>
    <w:rsid w:val="000B435B"/>
    <w:rsid w:val="000B7814"/>
    <w:rsid w:val="000D1B46"/>
    <w:rsid w:val="00120EDE"/>
    <w:rsid w:val="00121F97"/>
    <w:rsid w:val="001745C0"/>
    <w:rsid w:val="001F74BF"/>
    <w:rsid w:val="002353DF"/>
    <w:rsid w:val="002630CC"/>
    <w:rsid w:val="002675FE"/>
    <w:rsid w:val="002B3F08"/>
    <w:rsid w:val="002E039D"/>
    <w:rsid w:val="002E65C3"/>
    <w:rsid w:val="002F10DB"/>
    <w:rsid w:val="00304157"/>
    <w:rsid w:val="003044AA"/>
    <w:rsid w:val="003061B9"/>
    <w:rsid w:val="00306F50"/>
    <w:rsid w:val="00311434"/>
    <w:rsid w:val="00330EA1"/>
    <w:rsid w:val="003A33A8"/>
    <w:rsid w:val="003F1A06"/>
    <w:rsid w:val="003F1DBB"/>
    <w:rsid w:val="00407D60"/>
    <w:rsid w:val="0042793E"/>
    <w:rsid w:val="0045327C"/>
    <w:rsid w:val="00454538"/>
    <w:rsid w:val="004830B7"/>
    <w:rsid w:val="004A4B59"/>
    <w:rsid w:val="004A62E2"/>
    <w:rsid w:val="004C6759"/>
    <w:rsid w:val="004D5AC9"/>
    <w:rsid w:val="00502E4A"/>
    <w:rsid w:val="00554743"/>
    <w:rsid w:val="005614BF"/>
    <w:rsid w:val="00562888"/>
    <w:rsid w:val="005B7BD7"/>
    <w:rsid w:val="005F0936"/>
    <w:rsid w:val="00601AE0"/>
    <w:rsid w:val="00617BA4"/>
    <w:rsid w:val="0065041E"/>
    <w:rsid w:val="00655B33"/>
    <w:rsid w:val="00673CED"/>
    <w:rsid w:val="00685503"/>
    <w:rsid w:val="006B26FC"/>
    <w:rsid w:val="006C06AD"/>
    <w:rsid w:val="006E2361"/>
    <w:rsid w:val="007020E7"/>
    <w:rsid w:val="0071297B"/>
    <w:rsid w:val="007323A3"/>
    <w:rsid w:val="00752ECC"/>
    <w:rsid w:val="0076365F"/>
    <w:rsid w:val="007A3D29"/>
    <w:rsid w:val="007B52A8"/>
    <w:rsid w:val="007E0031"/>
    <w:rsid w:val="007E473F"/>
    <w:rsid w:val="008367D2"/>
    <w:rsid w:val="00841C46"/>
    <w:rsid w:val="008553F2"/>
    <w:rsid w:val="00857D2A"/>
    <w:rsid w:val="00884FD6"/>
    <w:rsid w:val="008B7CF4"/>
    <w:rsid w:val="008E3461"/>
    <w:rsid w:val="00905494"/>
    <w:rsid w:val="009345B3"/>
    <w:rsid w:val="00935A70"/>
    <w:rsid w:val="009B2274"/>
    <w:rsid w:val="009B3313"/>
    <w:rsid w:val="009C2472"/>
    <w:rsid w:val="009C3050"/>
    <w:rsid w:val="009D1EE5"/>
    <w:rsid w:val="009F0950"/>
    <w:rsid w:val="009F77F6"/>
    <w:rsid w:val="00A16F29"/>
    <w:rsid w:val="00A43190"/>
    <w:rsid w:val="00A73C2C"/>
    <w:rsid w:val="00AB1350"/>
    <w:rsid w:val="00AB1BE8"/>
    <w:rsid w:val="00AC063E"/>
    <w:rsid w:val="00AF1F09"/>
    <w:rsid w:val="00AF4D68"/>
    <w:rsid w:val="00B3620D"/>
    <w:rsid w:val="00B36F77"/>
    <w:rsid w:val="00B63104"/>
    <w:rsid w:val="00B74760"/>
    <w:rsid w:val="00B876C8"/>
    <w:rsid w:val="00B87E3A"/>
    <w:rsid w:val="00B97ADF"/>
    <w:rsid w:val="00BB2220"/>
    <w:rsid w:val="00BE10C1"/>
    <w:rsid w:val="00C015BE"/>
    <w:rsid w:val="00C471C8"/>
    <w:rsid w:val="00C63FD8"/>
    <w:rsid w:val="00C71319"/>
    <w:rsid w:val="00C72996"/>
    <w:rsid w:val="00CA5267"/>
    <w:rsid w:val="00CC5640"/>
    <w:rsid w:val="00D763E5"/>
    <w:rsid w:val="00DC6A69"/>
    <w:rsid w:val="00E418A7"/>
    <w:rsid w:val="00E42747"/>
    <w:rsid w:val="00E453F7"/>
    <w:rsid w:val="00E8267D"/>
    <w:rsid w:val="00E967D4"/>
    <w:rsid w:val="00EC294D"/>
    <w:rsid w:val="00EC42F1"/>
    <w:rsid w:val="00EE4319"/>
    <w:rsid w:val="00EE50D0"/>
    <w:rsid w:val="00EF2590"/>
    <w:rsid w:val="00F26840"/>
    <w:rsid w:val="00F441D4"/>
    <w:rsid w:val="00F91E0F"/>
    <w:rsid w:val="00FB32CA"/>
    <w:rsid w:val="00FC7B87"/>
    <w:rsid w:val="00FD5F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1CAC35"/>
  <w15:chartTrackingRefBased/>
  <w15:docId w15:val="{A4AD9CC7-CCDA-4962-AB2E-15BD874B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B33"/>
    <w:pPr>
      <w:spacing w:after="200" w:line="240" w:lineRule="auto"/>
      <w:jc w:val="both"/>
    </w:pPr>
    <w:rPr>
      <w:sz w:val="20"/>
      <w:szCs w:val="20"/>
      <w:lang w:eastAsia="ja-JP"/>
    </w:rPr>
  </w:style>
  <w:style w:type="paragraph" w:styleId="Titre1">
    <w:name w:val="heading 1"/>
    <w:next w:val="Titre2"/>
    <w:link w:val="Titre1Car"/>
    <w:uiPriority w:val="9"/>
    <w:qFormat/>
    <w:rsid w:val="00092E65"/>
    <w:pPr>
      <w:numPr>
        <w:numId w:val="16"/>
      </w:numPr>
      <w:outlineLvl w:val="0"/>
    </w:pPr>
    <w:rPr>
      <w:b/>
      <w:sz w:val="28"/>
      <w:szCs w:val="20"/>
      <w:lang w:eastAsia="ja-JP"/>
    </w:rPr>
  </w:style>
  <w:style w:type="paragraph" w:styleId="Titre2">
    <w:name w:val="heading 2"/>
    <w:next w:val="Titre3"/>
    <w:link w:val="Titre2Car"/>
    <w:uiPriority w:val="9"/>
    <w:unhideWhenUsed/>
    <w:qFormat/>
    <w:rsid w:val="00092E65"/>
    <w:pPr>
      <w:numPr>
        <w:ilvl w:val="1"/>
        <w:numId w:val="16"/>
      </w:numPr>
      <w:tabs>
        <w:tab w:val="decimal" w:pos="1701"/>
      </w:tabs>
      <w:outlineLvl w:val="1"/>
    </w:pPr>
    <w:rPr>
      <w:color w:val="000000" w:themeColor="text1"/>
      <w:sz w:val="28"/>
      <w:szCs w:val="20"/>
      <w:lang w:eastAsia="ja-JP"/>
    </w:rPr>
  </w:style>
  <w:style w:type="paragraph" w:styleId="Titre3">
    <w:name w:val="heading 3"/>
    <w:basedOn w:val="Titre2"/>
    <w:next w:val="Titre4"/>
    <w:link w:val="Titre3Car"/>
    <w:uiPriority w:val="9"/>
    <w:unhideWhenUsed/>
    <w:qFormat/>
    <w:rsid w:val="00092E65"/>
    <w:pPr>
      <w:numPr>
        <w:ilvl w:val="2"/>
      </w:numPr>
      <w:tabs>
        <w:tab w:val="decimal" w:pos="284"/>
        <w:tab w:val="decimal" w:pos="851"/>
      </w:tabs>
      <w:outlineLvl w:val="2"/>
    </w:pPr>
    <w:rPr>
      <w:sz w:val="24"/>
    </w:rPr>
  </w:style>
  <w:style w:type="paragraph" w:styleId="Titre4">
    <w:name w:val="heading 4"/>
    <w:basedOn w:val="Titre3"/>
    <w:next w:val="Titre5"/>
    <w:link w:val="Titre4Car"/>
    <w:uiPriority w:val="9"/>
    <w:unhideWhenUsed/>
    <w:qFormat/>
    <w:rsid w:val="00092E65"/>
    <w:pPr>
      <w:keepNext/>
      <w:keepLines/>
      <w:numPr>
        <w:ilvl w:val="3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itre5">
    <w:name w:val="heading 5"/>
    <w:basedOn w:val="Titre4"/>
    <w:next w:val="Titre6"/>
    <w:link w:val="Titre5Car"/>
    <w:uiPriority w:val="9"/>
    <w:unhideWhenUsed/>
    <w:qFormat/>
    <w:rsid w:val="000B435B"/>
    <w:pPr>
      <w:numPr>
        <w:ilvl w:val="4"/>
      </w:numPr>
      <w:outlineLvl w:val="4"/>
    </w:pPr>
  </w:style>
  <w:style w:type="paragraph" w:styleId="Titre6">
    <w:name w:val="heading 6"/>
    <w:basedOn w:val="Titre4"/>
    <w:next w:val="Titre7"/>
    <w:link w:val="Titre6Car"/>
    <w:uiPriority w:val="9"/>
    <w:unhideWhenUsed/>
    <w:qFormat/>
    <w:rsid w:val="000B435B"/>
    <w:pPr>
      <w:numPr>
        <w:ilvl w:val="5"/>
      </w:numPr>
      <w:outlineLvl w:val="5"/>
    </w:pPr>
  </w:style>
  <w:style w:type="paragraph" w:styleId="Titre7">
    <w:name w:val="heading 7"/>
    <w:basedOn w:val="Titre6"/>
    <w:next w:val="Titre8"/>
    <w:link w:val="Titre7Car"/>
    <w:uiPriority w:val="9"/>
    <w:unhideWhenUsed/>
    <w:qFormat/>
    <w:rsid w:val="00092E65"/>
    <w:pPr>
      <w:numPr>
        <w:ilvl w:val="6"/>
      </w:numPr>
      <w:outlineLvl w:val="6"/>
    </w:pPr>
    <w:rPr>
      <w:iCs w:val="0"/>
    </w:rPr>
  </w:style>
  <w:style w:type="paragraph" w:styleId="Titre8">
    <w:name w:val="heading 8"/>
    <w:basedOn w:val="Titre4"/>
    <w:next w:val="Titre9"/>
    <w:link w:val="Titre8Car"/>
    <w:uiPriority w:val="9"/>
    <w:unhideWhenUsed/>
    <w:qFormat/>
    <w:rsid w:val="000B435B"/>
    <w:pPr>
      <w:numPr>
        <w:ilvl w:val="7"/>
      </w:numPr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Titre4"/>
    <w:next w:val="Normal"/>
    <w:link w:val="Titre9Car"/>
    <w:uiPriority w:val="9"/>
    <w:unhideWhenUsed/>
    <w:qFormat/>
    <w:rsid w:val="00092E65"/>
    <w:pPr>
      <w:numPr>
        <w:ilvl w:val="8"/>
      </w:numPr>
      <w:outlineLvl w:val="8"/>
    </w:pPr>
    <w:rPr>
      <w:iCs w:val="0"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745C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5474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4743"/>
  </w:style>
  <w:style w:type="paragraph" w:styleId="Pieddepage">
    <w:name w:val="footer"/>
    <w:basedOn w:val="Normal"/>
    <w:link w:val="PieddepageCar"/>
    <w:uiPriority w:val="99"/>
    <w:unhideWhenUsed/>
    <w:rsid w:val="0055474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54743"/>
  </w:style>
  <w:style w:type="paragraph" w:styleId="NormalWeb">
    <w:name w:val="Normal (Web)"/>
    <w:basedOn w:val="Normal"/>
    <w:uiPriority w:val="99"/>
    <w:semiHidden/>
    <w:unhideWhenUsed/>
    <w:rsid w:val="00554743"/>
    <w:rPr>
      <w:rFonts w:ascii="Times New Roman" w:hAnsi="Times New Roman" w:cs="Times New Roman"/>
      <w:sz w:val="24"/>
      <w:szCs w:val="24"/>
      <w:lang w:eastAsia="fr-FR"/>
    </w:rPr>
  </w:style>
  <w:style w:type="paragraph" w:customStyle="1" w:styleId="p1">
    <w:name w:val="p1"/>
    <w:basedOn w:val="Normal"/>
    <w:uiPriority w:val="99"/>
    <w:semiHidden/>
    <w:rsid w:val="00554743"/>
    <w:rPr>
      <w:rFonts w:ascii="Helvetica Neue" w:hAnsi="Helvetica Neue" w:cs="Times New Roman"/>
      <w:color w:val="454545"/>
      <w:sz w:val="18"/>
      <w:szCs w:val="18"/>
      <w:lang w:eastAsia="fr-FR"/>
    </w:rPr>
  </w:style>
  <w:style w:type="paragraph" w:customStyle="1" w:styleId="p2">
    <w:name w:val="p2"/>
    <w:basedOn w:val="Normal"/>
    <w:uiPriority w:val="99"/>
    <w:semiHidden/>
    <w:rsid w:val="00554743"/>
    <w:rPr>
      <w:rFonts w:ascii="Helvetica Neue" w:hAnsi="Helvetica Neue" w:cs="Times New Roman"/>
      <w:color w:val="454545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554743"/>
  </w:style>
  <w:style w:type="paragraph" w:styleId="Titre">
    <w:name w:val="Title"/>
    <w:basedOn w:val="Normal"/>
    <w:next w:val="Normal"/>
    <w:link w:val="TitreCar"/>
    <w:uiPriority w:val="10"/>
    <w:qFormat/>
    <w:rsid w:val="009B3313"/>
    <w:pPr>
      <w:outlineLvl w:val="0"/>
    </w:pPr>
    <w:rPr>
      <w:b/>
      <w:caps/>
      <w:color w:val="E66C37" w:themeColor="accent2"/>
      <w:sz w:val="32"/>
    </w:rPr>
  </w:style>
  <w:style w:type="character" w:customStyle="1" w:styleId="TitreCar">
    <w:name w:val="Titre Car"/>
    <w:basedOn w:val="Policepardfaut"/>
    <w:link w:val="Titre"/>
    <w:uiPriority w:val="10"/>
    <w:rsid w:val="009B3313"/>
    <w:rPr>
      <w:b/>
      <w:caps/>
      <w:color w:val="E66C37" w:themeColor="accent2"/>
      <w:sz w:val="32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092E65"/>
    <w:rPr>
      <w:b/>
      <w:sz w:val="28"/>
      <w:szCs w:val="20"/>
      <w:lang w:eastAsia="ja-JP"/>
    </w:rPr>
  </w:style>
  <w:style w:type="paragraph" w:styleId="Paragraphedeliste">
    <w:name w:val="List Paragraph"/>
    <w:basedOn w:val="Normal"/>
    <w:uiPriority w:val="34"/>
    <w:rsid w:val="00EC294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92E65"/>
    <w:rPr>
      <w:color w:val="000000" w:themeColor="text1"/>
      <w:sz w:val="28"/>
      <w:szCs w:val="20"/>
      <w:lang w:eastAsia="ja-JP"/>
    </w:rPr>
  </w:style>
  <w:style w:type="character" w:customStyle="1" w:styleId="Titre4Car">
    <w:name w:val="Titre 4 Car"/>
    <w:basedOn w:val="Policepardfaut"/>
    <w:link w:val="Titre4"/>
    <w:uiPriority w:val="9"/>
    <w:rsid w:val="00092E65"/>
    <w:rPr>
      <w:rFonts w:asciiTheme="majorHAnsi" w:eastAsiaTheme="majorEastAsia" w:hAnsiTheme="majorHAnsi" w:cstheme="majorBidi"/>
      <w:iCs/>
      <w:color w:val="404040" w:themeColor="text1" w:themeTint="BF"/>
      <w:sz w:val="24"/>
      <w:szCs w:val="20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092E65"/>
    <w:rPr>
      <w:color w:val="000000" w:themeColor="text1"/>
      <w:sz w:val="24"/>
      <w:szCs w:val="20"/>
      <w:lang w:eastAsia="ja-JP"/>
    </w:rPr>
  </w:style>
  <w:style w:type="character" w:customStyle="1" w:styleId="Titre5Car">
    <w:name w:val="Titre 5 Car"/>
    <w:basedOn w:val="Policepardfaut"/>
    <w:link w:val="Titre5"/>
    <w:uiPriority w:val="9"/>
    <w:rsid w:val="00092E65"/>
    <w:rPr>
      <w:rFonts w:asciiTheme="majorHAnsi" w:eastAsiaTheme="majorEastAsia" w:hAnsiTheme="majorHAnsi" w:cstheme="majorBidi"/>
      <w:iCs/>
      <w:color w:val="404040" w:themeColor="text1" w:themeTint="BF"/>
      <w:sz w:val="24"/>
      <w:szCs w:val="20"/>
      <w:lang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F26840"/>
    <w:pPr>
      <w:spacing w:before="200"/>
      <w:ind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6840"/>
    <w:rPr>
      <w:i/>
      <w:iCs/>
      <w:color w:val="404040" w:themeColor="text1" w:themeTint="BF"/>
      <w:sz w:val="20"/>
      <w:szCs w:val="20"/>
      <w:lang w:eastAsia="ja-JP"/>
    </w:rPr>
  </w:style>
  <w:style w:type="character" w:styleId="Rfrenceintense">
    <w:name w:val="Intense Reference"/>
    <w:basedOn w:val="Policepardfaut"/>
    <w:uiPriority w:val="32"/>
    <w:qFormat/>
    <w:rsid w:val="000B435B"/>
    <w:rPr>
      <w:b/>
      <w:bCs/>
      <w:smallCaps/>
      <w:color w:val="404040" w:themeColor="text1" w:themeTint="BF"/>
      <w:spacing w:val="5"/>
    </w:rPr>
  </w:style>
  <w:style w:type="character" w:customStyle="1" w:styleId="Titre6Car">
    <w:name w:val="Titre 6 Car"/>
    <w:basedOn w:val="Policepardfaut"/>
    <w:link w:val="Titre6"/>
    <w:uiPriority w:val="9"/>
    <w:rsid w:val="00092E65"/>
    <w:rPr>
      <w:rFonts w:asciiTheme="majorHAnsi" w:eastAsiaTheme="majorEastAsia" w:hAnsiTheme="majorHAnsi" w:cstheme="majorBidi"/>
      <w:iCs/>
      <w:color w:val="404040" w:themeColor="text1" w:themeTint="BF"/>
      <w:sz w:val="24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9"/>
    <w:rsid w:val="00092E65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9"/>
    <w:rsid w:val="00092E65"/>
    <w:rPr>
      <w:rFonts w:asciiTheme="majorHAnsi" w:eastAsiaTheme="majorEastAsia" w:hAnsiTheme="majorHAnsi" w:cstheme="majorBidi"/>
      <w:iCs/>
      <w:color w:val="262626" w:themeColor="text1" w:themeTint="D9"/>
      <w:sz w:val="21"/>
      <w:szCs w:val="21"/>
      <w:lang w:eastAsia="ja-JP"/>
    </w:rPr>
  </w:style>
  <w:style w:type="character" w:customStyle="1" w:styleId="Titre9Car">
    <w:name w:val="Titre 9 Car"/>
    <w:basedOn w:val="Policepardfaut"/>
    <w:link w:val="Titre9"/>
    <w:uiPriority w:val="9"/>
    <w:rsid w:val="00092E65"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ja-JP"/>
    </w:rPr>
  </w:style>
  <w:style w:type="table" w:styleId="Grilledutableau">
    <w:name w:val="Table Grid"/>
    <w:basedOn w:val="TableauNormal"/>
    <w:uiPriority w:val="59"/>
    <w:rsid w:val="005F0936"/>
    <w:pPr>
      <w:spacing w:after="0" w:line="240" w:lineRule="auto"/>
      <w:jc w:val="both"/>
    </w:pPr>
    <w:rPr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5F0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irstLink">
    <w:name w:val="First Link"/>
    <w:rsid w:val="002E65C3"/>
    <w:pPr>
      <w:framePr w:hSpace="180" w:wrap="around" w:vAnchor="text" w:hAnchor="page" w:x="1527" w:y="2986"/>
      <w:spacing w:before="120" w:after="120" w:line="360" w:lineRule="auto"/>
      <w:jc w:val="center"/>
    </w:pPr>
    <w:rPr>
      <w:rFonts w:ascii="Century Gothic" w:hAnsi="Century Gothic"/>
      <w:sz w:val="40"/>
      <w:szCs w:val="24"/>
    </w:rPr>
  </w:style>
  <w:style w:type="paragraph" w:customStyle="1" w:styleId="FirstDate">
    <w:name w:val="First Date"/>
    <w:basedOn w:val="Normal"/>
    <w:rsid w:val="002E65C3"/>
    <w:pPr>
      <w:framePr w:hSpace="180" w:wrap="around" w:vAnchor="text" w:hAnchor="page" w:x="1527" w:y="2266"/>
      <w:spacing w:line="288" w:lineRule="auto"/>
      <w:jc w:val="center"/>
    </w:pPr>
    <w:rPr>
      <w:i/>
      <w:iCs/>
      <w:caps/>
      <w:color w:val="9B9B9B"/>
      <w:sz w:val="40"/>
      <w:szCs w:val="40"/>
    </w:rPr>
  </w:style>
  <w:style w:type="paragraph" w:customStyle="1" w:styleId="CoverTitle">
    <w:name w:val="Cover Title"/>
    <w:basedOn w:val="Titre"/>
    <w:rsid w:val="002E65C3"/>
    <w:pPr>
      <w:keepNext/>
      <w:framePr w:hSpace="180" w:wrap="around" w:vAnchor="text" w:hAnchor="page" w:x="1509" w:y="4318"/>
      <w:tabs>
        <w:tab w:val="center" w:pos="1760"/>
      </w:tabs>
      <w:spacing w:after="60" w:line="276" w:lineRule="auto"/>
      <w:ind w:left="360" w:hanging="360"/>
      <w:jc w:val="center"/>
    </w:pPr>
    <w:rPr>
      <w:rFonts w:eastAsia="Times New Roman" w:cs="Arial"/>
      <w:b w:val="0"/>
      <w:bCs/>
      <w:caps w:val="0"/>
      <w:smallCaps/>
      <w:color w:val="E66C37"/>
      <w:sz w:val="72"/>
      <w:lang w:eastAsia="fr-FR"/>
    </w:rPr>
  </w:style>
  <w:style w:type="paragraph" w:customStyle="1" w:styleId="CoverSubTitle">
    <w:name w:val="Cover Sub Title"/>
    <w:basedOn w:val="Sous-titre"/>
    <w:autoRedefine/>
    <w:rsid w:val="002E65C3"/>
    <w:pPr>
      <w:framePr w:hSpace="180" w:wrap="around" w:vAnchor="text" w:hAnchor="page" w:x="1526" w:y="3961"/>
      <w:spacing w:line="276" w:lineRule="auto"/>
      <w:jc w:val="center"/>
    </w:pPr>
    <w:rPr>
      <w:rFonts w:ascii="Century Gothic" w:hAnsi="Century Gothic"/>
      <w:i/>
      <w:noProof/>
      <w:color w:val="auto"/>
      <w:spacing w:val="0"/>
      <w:sz w:val="52"/>
      <w:szCs w:val="32"/>
    </w:rPr>
  </w:style>
  <w:style w:type="paragraph" w:styleId="Sous-titre">
    <w:name w:val="Subtitle"/>
    <w:basedOn w:val="Normal"/>
    <w:next w:val="Normal"/>
    <w:link w:val="Sous-titreCar"/>
    <w:uiPriority w:val="11"/>
    <w:rsid w:val="000B43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435B"/>
    <w:rPr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18A7"/>
    <w:rPr>
      <w:color w:val="3764D4" w:themeColor="hyperlink"/>
      <w:u w:val="single"/>
    </w:rPr>
  </w:style>
  <w:style w:type="paragraph" w:customStyle="1" w:styleId="FooterBigger">
    <w:name w:val="Footer Bigger"/>
    <w:basedOn w:val="Pieddepage"/>
    <w:rsid w:val="00E418A7"/>
    <w:pPr>
      <w:framePr w:hSpace="181" w:wrap="around" w:vAnchor="page" w:hAnchor="page" w:xAlign="center" w:y="15027"/>
      <w:tabs>
        <w:tab w:val="clear" w:pos="4536"/>
        <w:tab w:val="clear" w:pos="9072"/>
        <w:tab w:val="center" w:pos="4153"/>
        <w:tab w:val="right" w:pos="8306"/>
      </w:tabs>
      <w:spacing w:line="288" w:lineRule="auto"/>
      <w:jc w:val="left"/>
    </w:pPr>
    <w:rPr>
      <w:sz w:val="18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F1DBB"/>
    <w:pPr>
      <w:jc w:val="center"/>
    </w:pPr>
    <w:rPr>
      <w:b/>
    </w:rPr>
  </w:style>
  <w:style w:type="character" w:styleId="lev">
    <w:name w:val="Strong"/>
    <w:basedOn w:val="Policepardfaut"/>
    <w:uiPriority w:val="22"/>
    <w:rsid w:val="000B435B"/>
    <w:rPr>
      <w:b/>
      <w:bCs/>
      <w:color w:val="auto"/>
    </w:rPr>
  </w:style>
  <w:style w:type="character" w:styleId="Accentuation">
    <w:name w:val="Emphasis"/>
    <w:basedOn w:val="Policepardfaut"/>
    <w:uiPriority w:val="20"/>
    <w:rsid w:val="000B435B"/>
    <w:rPr>
      <w:i/>
      <w:iCs/>
      <w:color w:val="auto"/>
    </w:rPr>
  </w:style>
  <w:style w:type="paragraph" w:styleId="Sansinterligne">
    <w:name w:val="No Spacing"/>
    <w:uiPriority w:val="1"/>
    <w:rsid w:val="000B435B"/>
    <w:pPr>
      <w:spacing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3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35B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rsid w:val="000B435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rsid w:val="000B435B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rsid w:val="000B435B"/>
    <w:rPr>
      <w:smallCaps/>
      <w:color w:val="404040" w:themeColor="text1" w:themeTint="BF"/>
    </w:rPr>
  </w:style>
  <w:style w:type="character" w:styleId="Titredulivre">
    <w:name w:val="Book Title"/>
    <w:basedOn w:val="Policepardfaut"/>
    <w:uiPriority w:val="33"/>
    <w:rsid w:val="000B435B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435B"/>
    <w:pPr>
      <w:numPr>
        <w:numId w:val="23"/>
      </w:numPr>
      <w:tabs>
        <w:tab w:val="decimal" w:pos="284"/>
        <w:tab w:val="decimal" w:pos="851"/>
      </w:tabs>
      <w:spacing w:after="200" w:line="240" w:lineRule="auto"/>
      <w:contextualSpacing/>
      <w:jc w:val="both"/>
      <w:outlineLvl w:val="9"/>
    </w:pPr>
  </w:style>
  <w:style w:type="paragraph" w:customStyle="1" w:styleId="Titredocument">
    <w:name w:val="Titre document"/>
    <w:basedOn w:val="Normal"/>
    <w:link w:val="TitredocumentCar"/>
    <w:qFormat/>
    <w:rsid w:val="00857D2A"/>
    <w:pPr>
      <w:jc w:val="center"/>
    </w:pPr>
    <w:rPr>
      <w:b/>
      <w:color w:val="E66C37" w:themeColor="accent2"/>
      <w:sz w:val="72"/>
    </w:rPr>
  </w:style>
  <w:style w:type="paragraph" w:customStyle="1" w:styleId="Sous-titredocument">
    <w:name w:val="Sous-titre document"/>
    <w:basedOn w:val="Titredocument"/>
    <w:link w:val="Sous-titredocumentCar"/>
    <w:qFormat/>
    <w:rsid w:val="00857D2A"/>
    <w:rPr>
      <w:b w:val="0"/>
      <w:color w:val="888888" w:themeColor="accent1"/>
      <w:sz w:val="40"/>
    </w:rPr>
  </w:style>
  <w:style w:type="character" w:customStyle="1" w:styleId="TitredocumentCar">
    <w:name w:val="Titre document Car"/>
    <w:basedOn w:val="Policepardfaut"/>
    <w:link w:val="Titredocument"/>
    <w:rsid w:val="00857D2A"/>
    <w:rPr>
      <w:b/>
      <w:color w:val="E66C37" w:themeColor="accent2"/>
      <w:sz w:val="72"/>
      <w:szCs w:val="20"/>
      <w:lang w:eastAsia="ja-JP"/>
    </w:rPr>
  </w:style>
  <w:style w:type="table" w:styleId="TableauListe3-Accentuation2">
    <w:name w:val="List Table 3 Accent 2"/>
    <w:basedOn w:val="TableauNormal"/>
    <w:uiPriority w:val="48"/>
    <w:rsid w:val="008367D2"/>
    <w:pPr>
      <w:spacing w:after="0" w:line="240" w:lineRule="auto"/>
    </w:pPr>
    <w:tblPr>
      <w:tblStyleRowBandSize w:val="1"/>
      <w:tblStyleColBandSize w:val="1"/>
      <w:tblBorders>
        <w:top w:val="single" w:sz="4" w:space="0" w:color="E66C37" w:themeColor="accent2"/>
        <w:left w:val="single" w:sz="4" w:space="0" w:color="E66C37" w:themeColor="accent2"/>
        <w:bottom w:val="single" w:sz="4" w:space="0" w:color="E66C37" w:themeColor="accent2"/>
        <w:right w:val="single" w:sz="4" w:space="0" w:color="E66C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37" w:themeFill="accent2"/>
      </w:tcPr>
    </w:tblStylePr>
    <w:tblStylePr w:type="lastRow">
      <w:rPr>
        <w:b/>
        <w:bCs/>
      </w:rPr>
      <w:tblPr/>
      <w:tcPr>
        <w:tcBorders>
          <w:top w:val="double" w:sz="4" w:space="0" w:color="E66C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37" w:themeColor="accent2"/>
          <w:right w:val="single" w:sz="4" w:space="0" w:color="E66C37" w:themeColor="accent2"/>
        </w:tcBorders>
      </w:tcPr>
    </w:tblStylePr>
    <w:tblStylePr w:type="band1Horz">
      <w:tblPr/>
      <w:tcPr>
        <w:tcBorders>
          <w:top w:val="single" w:sz="4" w:space="0" w:color="E66C37" w:themeColor="accent2"/>
          <w:bottom w:val="single" w:sz="4" w:space="0" w:color="E66C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37" w:themeColor="accent2"/>
          <w:left w:val="nil"/>
        </w:tcBorders>
      </w:tcPr>
    </w:tblStylePr>
    <w:tblStylePr w:type="swCell">
      <w:tblPr/>
      <w:tcPr>
        <w:tcBorders>
          <w:top w:val="double" w:sz="4" w:space="0" w:color="E66C37" w:themeColor="accent2"/>
          <w:right w:val="nil"/>
        </w:tcBorders>
      </w:tcPr>
    </w:tblStylePr>
  </w:style>
  <w:style w:type="character" w:customStyle="1" w:styleId="Sous-titredocumentCar">
    <w:name w:val="Sous-titre document Car"/>
    <w:basedOn w:val="TitredocumentCar"/>
    <w:link w:val="Sous-titredocument"/>
    <w:rsid w:val="00857D2A"/>
    <w:rPr>
      <w:b w:val="0"/>
      <w:color w:val="888888" w:themeColor="accent1"/>
      <w:sz w:val="40"/>
      <w:szCs w:val="20"/>
      <w:lang w:eastAsia="ja-JP"/>
    </w:rPr>
  </w:style>
  <w:style w:type="table" w:styleId="TableauListe3-Accentuation3">
    <w:name w:val="List Table 3 Accent 3"/>
    <w:basedOn w:val="TableauNormal"/>
    <w:uiPriority w:val="48"/>
    <w:rsid w:val="008367D2"/>
    <w:pPr>
      <w:spacing w:after="0" w:line="240" w:lineRule="auto"/>
    </w:pPr>
    <w:tblPr>
      <w:tblStyleRowBandSize w:val="1"/>
      <w:tblStyleColBandSize w:val="1"/>
      <w:tblBorders>
        <w:top w:val="single" w:sz="4" w:space="0" w:color="F1A248" w:themeColor="accent3"/>
        <w:left w:val="single" w:sz="4" w:space="0" w:color="F1A248" w:themeColor="accent3"/>
        <w:bottom w:val="single" w:sz="4" w:space="0" w:color="F1A248" w:themeColor="accent3"/>
        <w:right w:val="single" w:sz="4" w:space="0" w:color="F1A24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A248" w:themeFill="accent3"/>
      </w:tcPr>
    </w:tblStylePr>
    <w:tblStylePr w:type="lastRow">
      <w:rPr>
        <w:b/>
        <w:bCs/>
      </w:rPr>
      <w:tblPr/>
      <w:tcPr>
        <w:tcBorders>
          <w:top w:val="double" w:sz="4" w:space="0" w:color="F1A24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A248" w:themeColor="accent3"/>
          <w:right w:val="single" w:sz="4" w:space="0" w:color="F1A248" w:themeColor="accent3"/>
        </w:tcBorders>
      </w:tcPr>
    </w:tblStylePr>
    <w:tblStylePr w:type="band1Horz">
      <w:tblPr/>
      <w:tcPr>
        <w:tcBorders>
          <w:top w:val="single" w:sz="4" w:space="0" w:color="F1A248" w:themeColor="accent3"/>
          <w:bottom w:val="single" w:sz="4" w:space="0" w:color="F1A24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A248" w:themeColor="accent3"/>
          <w:left w:val="nil"/>
        </w:tcBorders>
      </w:tcPr>
    </w:tblStylePr>
    <w:tblStylePr w:type="swCell">
      <w:tblPr/>
      <w:tcPr>
        <w:tcBorders>
          <w:top w:val="double" w:sz="4" w:space="0" w:color="F1A248" w:themeColor="accent3"/>
          <w:right w:val="nil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8367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37" w:themeFill="accent2"/>
      </w:tcPr>
    </w:tblStylePr>
    <w:tblStylePr w:type="band1Vert">
      <w:tblPr/>
      <w:tcPr>
        <w:shd w:val="clear" w:color="auto" w:fill="F5C4AF" w:themeFill="accent2" w:themeFillTint="66"/>
      </w:tcPr>
    </w:tblStylePr>
    <w:tblStylePr w:type="band1Horz">
      <w:tblPr/>
      <w:tcPr>
        <w:shd w:val="clear" w:color="auto" w:fill="F5C4AF" w:themeFill="accent2" w:themeFillTint="66"/>
      </w:tcPr>
    </w:tblStylePr>
  </w:style>
  <w:style w:type="table" w:styleId="TableauListe5Fonc-Accentuation2">
    <w:name w:val="List Table 5 Dark Accent 2"/>
    <w:basedOn w:val="TableauNormal"/>
    <w:uiPriority w:val="50"/>
    <w:rsid w:val="008367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37" w:themeColor="accent2"/>
        <w:left w:val="single" w:sz="24" w:space="0" w:color="E66C37" w:themeColor="accent2"/>
        <w:bottom w:val="single" w:sz="24" w:space="0" w:color="E66C37" w:themeColor="accent2"/>
        <w:right w:val="single" w:sz="24" w:space="0" w:color="E66C37" w:themeColor="accent2"/>
      </w:tblBorders>
    </w:tblPr>
    <w:tcPr>
      <w:shd w:val="clear" w:color="auto" w:fill="E66C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Style1">
    <w:name w:val="Style1"/>
    <w:basedOn w:val="TableauNormal"/>
    <w:uiPriority w:val="99"/>
    <w:rsid w:val="009D1EE5"/>
    <w:pPr>
      <w:spacing w:after="0" w:line="240" w:lineRule="auto"/>
      <w:jc w:val="center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vAlign w:val="center"/>
    </w:tcPr>
    <w:tblStylePr w:type="firstRow">
      <w:pPr>
        <w:jc w:val="center"/>
      </w:pPr>
      <w:rPr>
        <w:rFonts w:ascii="Century Gothic" w:hAnsi="Century Gothic"/>
        <w:color w:val="FFFFFF" w:themeColor="background1"/>
        <w:sz w:val="24"/>
      </w:rPr>
      <w:tblPr/>
      <w:tcPr>
        <w:shd w:val="clear" w:color="auto" w:fill="E66C37" w:themeFill="accent2"/>
        <w:vAlign w:val="top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E10C1"/>
    <w:pPr>
      <w:tabs>
        <w:tab w:val="right" w:leader="dot" w:pos="9060"/>
      </w:tabs>
      <w:spacing w:before="120" w:after="120"/>
      <w:jc w:val="left"/>
    </w:pPr>
    <w:rPr>
      <w:b/>
      <w:bCs/>
      <w:caps/>
    </w:rPr>
  </w:style>
  <w:style w:type="paragraph" w:customStyle="1" w:styleId="Section">
    <w:name w:val="Section"/>
    <w:link w:val="SectionCar"/>
    <w:qFormat/>
    <w:rsid w:val="00092E65"/>
    <w:pPr>
      <w:numPr>
        <w:numId w:val="19"/>
      </w:numPr>
      <w:tabs>
        <w:tab w:val="decimal" w:pos="1985"/>
      </w:tabs>
    </w:pPr>
    <w:rPr>
      <w:b/>
      <w:caps/>
      <w:color w:val="E66C37" w:themeColor="accent2"/>
      <w:sz w:val="32"/>
      <w:szCs w:val="20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BE10C1"/>
    <w:pPr>
      <w:spacing w:after="0"/>
      <w:jc w:val="left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D763E5"/>
    <w:pPr>
      <w:tabs>
        <w:tab w:val="right" w:leader="dot" w:pos="9060"/>
      </w:tabs>
      <w:spacing w:after="0"/>
      <w:jc w:val="left"/>
    </w:pPr>
    <w:rPr>
      <w:iCs/>
      <w:noProof/>
    </w:rPr>
  </w:style>
  <w:style w:type="character" w:customStyle="1" w:styleId="SectionCar">
    <w:name w:val="Section Car"/>
    <w:basedOn w:val="Titre2Car"/>
    <w:link w:val="Section"/>
    <w:rsid w:val="00092E65"/>
    <w:rPr>
      <w:b/>
      <w:caps/>
      <w:color w:val="E66C37" w:themeColor="accent2"/>
      <w:sz w:val="28"/>
      <w:szCs w:val="20"/>
      <w:lang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BE10C1"/>
    <w:pPr>
      <w:spacing w:after="0"/>
      <w:jc w:val="left"/>
    </w:pPr>
    <w:rPr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E10C1"/>
    <w:pPr>
      <w:spacing w:after="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E10C1"/>
    <w:pPr>
      <w:spacing w:after="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E10C1"/>
    <w:pPr>
      <w:spacing w:after="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E10C1"/>
    <w:pPr>
      <w:spacing w:after="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E10C1"/>
    <w:pPr>
      <w:spacing w:after="0"/>
      <w:jc w:val="left"/>
    </w:pPr>
    <w:rPr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3F1DBB"/>
    <w:pPr>
      <w:spacing w:after="0"/>
    </w:pPr>
    <w:rPr>
      <w:b/>
      <w:smallCaps/>
    </w:rPr>
  </w:style>
  <w:style w:type="table" w:customStyle="1" w:styleId="Style2">
    <w:name w:val="Style2"/>
    <w:basedOn w:val="TableauNormal"/>
    <w:uiPriority w:val="99"/>
    <w:rsid w:val="009D1EE5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blStylePr w:type="firstCol">
      <w:pPr>
        <w:jc w:val="left"/>
      </w:pPr>
      <w:rPr>
        <w:rFonts w:ascii="Century Gothic" w:hAnsi="Century Gothic"/>
        <w:color w:val="FFFFFF" w:themeColor="background1"/>
        <w:sz w:val="28"/>
      </w:rPr>
      <w:tblPr/>
      <w:tcPr>
        <w:shd w:val="clear" w:color="auto" w:fill="E66C37" w:themeFill="accent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ceanet-technology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oceanet-technolog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arketing_PUBLIC\_models\vierge-ot\document_oceanet_042019.dotx" TargetMode="External"/></Relationships>
</file>

<file path=word/theme/theme1.xml><?xml version="1.0" encoding="utf-8"?>
<a:theme xmlns:a="http://schemas.openxmlformats.org/drawingml/2006/main" name="Thème Office">
  <a:themeElements>
    <a:clrScheme name="Charte OT Group">
      <a:dk1>
        <a:srgbClr val="000000"/>
      </a:dk1>
      <a:lt1>
        <a:srgbClr val="FFFFFF"/>
      </a:lt1>
      <a:dk2>
        <a:srgbClr val="0C0C0C"/>
      </a:dk2>
      <a:lt2>
        <a:srgbClr val="FFFFFF"/>
      </a:lt2>
      <a:accent1>
        <a:srgbClr val="888888"/>
      </a:accent1>
      <a:accent2>
        <a:srgbClr val="E66C37"/>
      </a:accent2>
      <a:accent3>
        <a:srgbClr val="F1A248"/>
      </a:accent3>
      <a:accent4>
        <a:srgbClr val="FFC000"/>
      </a:accent4>
      <a:accent5>
        <a:srgbClr val="D4367C"/>
      </a:accent5>
      <a:accent6>
        <a:srgbClr val="974DD8"/>
      </a:accent6>
      <a:hlink>
        <a:srgbClr val="3764D4"/>
      </a:hlink>
      <a:folHlink>
        <a:srgbClr val="888888"/>
      </a:folHlink>
    </a:clrScheme>
    <a:fontScheme name="Typo Charte 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34A5-950E-4069-BDB5-3D44479F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document_oceanet_042019.dotx</Template>
  <TotalTime>370</TotalTime>
  <Pages>5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Lalande</dc:creator>
  <cp:keywords/>
  <dc:description/>
  <cp:lastModifiedBy>Benjamin Lalande</cp:lastModifiedBy>
  <cp:revision>18</cp:revision>
  <cp:lastPrinted>2020-11-19T08:49:00Z</cp:lastPrinted>
  <dcterms:created xsi:type="dcterms:W3CDTF">2020-11-18T12:22:00Z</dcterms:created>
  <dcterms:modified xsi:type="dcterms:W3CDTF">2020-11-19T11:06:00Z</dcterms:modified>
</cp:coreProperties>
</file>